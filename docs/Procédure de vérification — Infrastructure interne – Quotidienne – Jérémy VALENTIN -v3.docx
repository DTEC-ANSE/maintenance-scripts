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re "/>
        <w:id w:val="27956601"/>
        <w:placeholder>
          <w:docPart w:val="D0B3F5F2E2045840B3D7D1B8C5356F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8310D22" w14:textId="77777777" w:rsidR="00844F01" w:rsidRDefault="006B45EB" w:rsidP="008E5C07">
          <w:pPr>
            <w:pStyle w:val="Titre"/>
            <w:pageBreakBefore w:val="0"/>
          </w:pPr>
          <w:r>
            <w:t>Procédure de vérification</w:t>
          </w:r>
        </w:p>
      </w:sdtContent>
    </w:sdt>
    <w:tbl>
      <w:tblPr>
        <w:tblStyle w:val="Grill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77"/>
        <w:gridCol w:w="6237"/>
      </w:tblGrid>
      <w:tr w:rsidR="00EA2DE0" w:rsidRPr="008E5C07" w14:paraId="3B7A56CB" w14:textId="77777777" w:rsidTr="006B45EB">
        <w:tc>
          <w:tcPr>
            <w:tcW w:w="4077" w:type="dxa"/>
          </w:tcPr>
          <w:p w14:paraId="7CD18D84" w14:textId="77777777" w:rsidR="00EA2DE0" w:rsidRPr="0070448F" w:rsidRDefault="00EA2DE0" w:rsidP="00BF62FA">
            <w:pPr>
              <w:spacing w:after="0" w:line="240" w:lineRule="auto"/>
              <w:jc w:val="right"/>
              <w:rPr>
                <w:b/>
              </w:rPr>
            </w:pPr>
            <w:bookmarkStart w:id="0" w:name="_Toc382833235"/>
            <w:r w:rsidRPr="0070448F">
              <w:rPr>
                <w:b/>
              </w:rPr>
              <w:t>Objet :</w:t>
            </w:r>
          </w:p>
        </w:tc>
        <w:tc>
          <w:tcPr>
            <w:tcW w:w="6237" w:type="dxa"/>
          </w:tcPr>
          <w:sdt>
            <w:sdtPr>
              <w:alias w:val="Objet "/>
              <w:id w:val="6338541"/>
              <w:placeholder>
                <w:docPart w:val="09A757E081551447AE66C4AA0DCBA0A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0E2EFBB0" w14:textId="77777777" w:rsidR="00EA2DE0" w:rsidRPr="008E5C07" w:rsidRDefault="00BA7BC4" w:rsidP="00BA7BC4">
                <w:pPr>
                  <w:spacing w:after="0" w:line="240" w:lineRule="auto"/>
                  <w:jc w:val="left"/>
                </w:pPr>
                <w:r>
                  <w:t>Infrastructure interne de NOCOSIUM</w:t>
                </w:r>
              </w:p>
            </w:sdtContent>
          </w:sdt>
        </w:tc>
      </w:tr>
      <w:tr w:rsidR="00EA2DE0" w:rsidRPr="008E5C07" w14:paraId="39E68ED3" w14:textId="77777777" w:rsidTr="006B45EB">
        <w:tc>
          <w:tcPr>
            <w:tcW w:w="4077" w:type="dxa"/>
          </w:tcPr>
          <w:p w14:paraId="5F608B00" w14:textId="77777777" w:rsidR="00EA2DE0" w:rsidRPr="0070448F" w:rsidRDefault="006B45EB" w:rsidP="00EA2DE0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Fréquence de vérification</w:t>
            </w:r>
            <w:r w:rsidR="00EA2DE0">
              <w:rPr>
                <w:b/>
              </w:rPr>
              <w:t> :</w:t>
            </w:r>
          </w:p>
        </w:tc>
        <w:tc>
          <w:tcPr>
            <w:tcW w:w="6237" w:type="dxa"/>
          </w:tcPr>
          <w:p w14:paraId="15C1765D" w14:textId="77777777" w:rsidR="00EA2DE0" w:rsidRDefault="00BA7BC4" w:rsidP="00F401CF">
            <w:pPr>
              <w:spacing w:after="0" w:line="240" w:lineRule="auto"/>
              <w:jc w:val="left"/>
            </w:pPr>
            <w:r>
              <w:t>Quotidienne</w:t>
            </w:r>
            <w:r w:rsidR="00FD65B5">
              <w:t xml:space="preserve"> (9h)</w:t>
            </w:r>
          </w:p>
        </w:tc>
      </w:tr>
      <w:tr w:rsidR="00AE3A24" w:rsidRPr="00EA2DE0" w14:paraId="0FD7CE9D" w14:textId="77777777" w:rsidTr="006B45EB">
        <w:tc>
          <w:tcPr>
            <w:tcW w:w="4077" w:type="dxa"/>
          </w:tcPr>
          <w:p w14:paraId="5D02019A" w14:textId="77777777" w:rsidR="00AE3A24" w:rsidRPr="0070448F" w:rsidRDefault="006B45EB" w:rsidP="005D759E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Responsable</w:t>
            </w:r>
            <w:r w:rsidR="00AE3A24">
              <w:rPr>
                <w:b/>
              </w:rPr>
              <w:t xml:space="preserve"> :</w:t>
            </w:r>
          </w:p>
        </w:tc>
        <w:sdt>
          <w:sdtPr>
            <w:alias w:val="Auteur "/>
            <w:id w:val="236243081"/>
            <w:placeholder>
              <w:docPart w:val="FFC69F627225394CA36B46A9D95C036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237" w:type="dxa"/>
              </w:tcPr>
              <w:p w14:paraId="31045FB1" w14:textId="77777777" w:rsidR="00AE3A24" w:rsidRPr="006B45EB" w:rsidRDefault="00BA7BC4" w:rsidP="00BA7BC4">
                <w:pPr>
                  <w:spacing w:after="0" w:line="240" w:lineRule="auto"/>
                  <w:jc w:val="left"/>
                </w:pPr>
                <w:r>
                  <w:t>Jérémy VALENTIN</w:t>
                </w:r>
              </w:p>
            </w:tc>
          </w:sdtContent>
        </w:sdt>
      </w:tr>
      <w:tr w:rsidR="00EA2DE0" w:rsidRPr="00EA2DE0" w14:paraId="2DD6F3BF" w14:textId="77777777" w:rsidTr="006B45EB">
        <w:tc>
          <w:tcPr>
            <w:tcW w:w="4077" w:type="dxa"/>
          </w:tcPr>
          <w:p w14:paraId="651E112F" w14:textId="77777777" w:rsidR="00EA2DE0" w:rsidRPr="0070448F" w:rsidRDefault="006B45EB" w:rsidP="00BF62FA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Suppléant</w:t>
            </w:r>
            <w:r w:rsidR="00EA2DE0">
              <w:rPr>
                <w:b/>
              </w:rPr>
              <w:t xml:space="preserve"> :</w:t>
            </w:r>
          </w:p>
        </w:tc>
        <w:sdt>
          <w:sdtPr>
            <w:rPr>
              <w:lang w:val="en-US"/>
            </w:rPr>
            <w:alias w:val="Responsable"/>
            <w:id w:val="236243084"/>
            <w:placeholder>
              <w:docPart w:val="E7F3BBE18266F9488F014F2C743F764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237" w:type="dxa"/>
              </w:tcPr>
              <w:p w14:paraId="4D862219" w14:textId="77777777" w:rsidR="00EA2DE0" w:rsidRPr="006B45EB" w:rsidRDefault="006B45EB" w:rsidP="00BA7BC4">
                <w:pPr>
                  <w:spacing w:after="0" w:line="240" w:lineRule="auto"/>
                  <w:jc w:val="left"/>
                </w:pPr>
                <w:r>
                  <w:t xml:space="preserve">Nathanaël </w:t>
                </w:r>
                <w:r w:rsidR="00BA7BC4">
                  <w:t>SPRIET</w:t>
                </w:r>
              </w:p>
            </w:tc>
          </w:sdtContent>
        </w:sdt>
      </w:tr>
      <w:tr w:rsidR="00EA2DE0" w:rsidRPr="008E5C07" w14:paraId="15F3CC71" w14:textId="77777777" w:rsidTr="00696D34">
        <w:trPr>
          <w:trHeight w:val="404"/>
        </w:trPr>
        <w:tc>
          <w:tcPr>
            <w:tcW w:w="4077" w:type="dxa"/>
            <w:tcBorders>
              <w:bottom w:val="single" w:sz="4" w:space="0" w:color="auto"/>
            </w:tcBorders>
          </w:tcPr>
          <w:p w14:paraId="2A51B7FC" w14:textId="77777777" w:rsidR="00EA2DE0" w:rsidRPr="0070448F" w:rsidRDefault="00EA2DE0" w:rsidP="00BF62FA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Révision :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C0C10F8" w14:textId="77777777" w:rsidR="00EA2DE0" w:rsidRDefault="008B6BF3" w:rsidP="0070448F">
            <w:pPr>
              <w:spacing w:after="0" w:line="240" w:lineRule="auto"/>
              <w:jc w:val="left"/>
            </w:pPr>
            <w:r>
              <w:t>V3</w:t>
            </w:r>
            <w:bookmarkStart w:id="1" w:name="_GoBack"/>
            <w:bookmarkEnd w:id="1"/>
          </w:p>
        </w:tc>
      </w:tr>
      <w:bookmarkEnd w:id="0"/>
    </w:tbl>
    <w:p w14:paraId="44F6D66E" w14:textId="77777777" w:rsidR="0070448F" w:rsidRDefault="0070448F" w:rsidP="006B45EB"/>
    <w:p w14:paraId="4C8D0976" w14:textId="77777777" w:rsidR="00696D34" w:rsidRDefault="00BA7BC4" w:rsidP="00877C4C">
      <w:pPr>
        <w:pStyle w:val="Paragraphedeliste"/>
        <w:numPr>
          <w:ilvl w:val="0"/>
          <w:numId w:val="40"/>
        </w:numPr>
        <w:spacing w:after="0"/>
      </w:pPr>
      <w:r>
        <w:t>Vérifier le fonctionnement du site WEB de NOCOSIUM :</w:t>
      </w:r>
    </w:p>
    <w:p w14:paraId="59B0C2FD" w14:textId="77777777" w:rsidR="00BA7BC4" w:rsidRDefault="00BA7BC4" w:rsidP="00877C4C">
      <w:pPr>
        <w:pStyle w:val="Paragraphedeliste"/>
        <w:numPr>
          <w:ilvl w:val="1"/>
          <w:numId w:val="40"/>
        </w:numPr>
        <w:spacing w:after="0"/>
      </w:pPr>
      <w:r>
        <w:t xml:space="preserve">Se rendre sur </w:t>
      </w:r>
      <w:hyperlink r:id="rId10" w:history="1">
        <w:r w:rsidRPr="00BA7BC4">
          <w:rPr>
            <w:rStyle w:val="Lienhypertexte"/>
          </w:rPr>
          <w:t>nocosium.fr</w:t>
        </w:r>
      </w:hyperlink>
      <w:r>
        <w:t xml:space="preserve"> et constater le bon fonctionnement.</w:t>
      </w:r>
    </w:p>
    <w:p w14:paraId="6D355CEB" w14:textId="77777777" w:rsidR="00BA7BC4" w:rsidRDefault="002F5D41" w:rsidP="00877C4C">
      <w:pPr>
        <w:pStyle w:val="Paragraphedeliste"/>
        <w:numPr>
          <w:ilvl w:val="1"/>
          <w:numId w:val="40"/>
        </w:numPr>
        <w:spacing w:after="0"/>
      </w:pPr>
      <w:r>
        <w:t>Exécuter</w:t>
      </w:r>
      <w:r w:rsidR="00BA7BC4">
        <w:t xml:space="preserve"> le script « verification_alias.sh »</w:t>
      </w:r>
      <w:r>
        <w:t xml:space="preserve"> et constater que toutes les lignes ind</w:t>
      </w:r>
      <w:r>
        <w:t>i</w:t>
      </w:r>
      <w:r>
        <w:t>quent </w:t>
      </w:r>
      <w:r w:rsidR="00877C4C">
        <w:t>« </w:t>
      </w:r>
      <w:r>
        <w:t>[OK]</w:t>
      </w:r>
      <w:r w:rsidR="00877C4C">
        <w:t> »</w:t>
      </w:r>
      <w:r>
        <w:t>.</w:t>
      </w:r>
    </w:p>
    <w:p w14:paraId="333A8AA0" w14:textId="77777777" w:rsidR="002F5D41" w:rsidRDefault="002F5D41" w:rsidP="00877C4C">
      <w:pPr>
        <w:pStyle w:val="Paragraphedeliste"/>
        <w:numPr>
          <w:ilvl w:val="0"/>
          <w:numId w:val="40"/>
        </w:numPr>
        <w:spacing w:after="0"/>
      </w:pPr>
      <w:r>
        <w:t>Vérifier le fonctionnement du VPN de Vaulx-en-Velin :</w:t>
      </w:r>
    </w:p>
    <w:p w14:paraId="67E4DB4A" w14:textId="77777777" w:rsidR="002F5D41" w:rsidRDefault="002F5D41" w:rsidP="00877C4C">
      <w:pPr>
        <w:pStyle w:val="Paragraphedeliste"/>
        <w:numPr>
          <w:ilvl w:val="1"/>
          <w:numId w:val="40"/>
        </w:numPr>
        <w:spacing w:after="0"/>
      </w:pPr>
      <w:r>
        <w:t>Se connecter en utilisant son propre identifiant pour se connecter au VPN.</w:t>
      </w:r>
    </w:p>
    <w:p w14:paraId="51BD8471" w14:textId="77777777" w:rsidR="002F5D41" w:rsidRDefault="002F5D41" w:rsidP="00877C4C">
      <w:pPr>
        <w:pStyle w:val="Paragraphedeliste"/>
        <w:numPr>
          <w:ilvl w:val="1"/>
          <w:numId w:val="40"/>
        </w:numPr>
        <w:spacing w:after="0"/>
      </w:pPr>
      <w:r>
        <w:t xml:space="preserve">Vérifier en se rendant sur </w:t>
      </w:r>
      <w:hyperlink r:id="rId11" w:history="1">
        <w:r w:rsidRPr="005241A4">
          <w:rPr>
            <w:rStyle w:val="Lienhypertexte"/>
          </w:rPr>
          <w:t>http://whatismyipaddress.com</w:t>
        </w:r>
      </w:hyperlink>
      <w:r>
        <w:t xml:space="preserve"> que l’adresse indiquée est </w:t>
      </w:r>
      <w:r w:rsidRPr="002F5D41">
        <w:t>193.251.188.237</w:t>
      </w:r>
      <w:r>
        <w:t>.</w:t>
      </w:r>
    </w:p>
    <w:p w14:paraId="6E8EC5BB" w14:textId="77777777" w:rsidR="002F5D41" w:rsidRDefault="002F5D41" w:rsidP="00877C4C">
      <w:pPr>
        <w:pStyle w:val="Paragraphedeliste"/>
        <w:numPr>
          <w:ilvl w:val="0"/>
          <w:numId w:val="40"/>
        </w:numPr>
        <w:spacing w:after="0"/>
      </w:pPr>
      <w:r>
        <w:t>Vérifier le fonctionnement du VPN de Valence :</w:t>
      </w:r>
    </w:p>
    <w:p w14:paraId="7644793D" w14:textId="77777777" w:rsidR="002F5D41" w:rsidRDefault="002F5D41" w:rsidP="00877C4C">
      <w:pPr>
        <w:pStyle w:val="Paragraphedeliste"/>
        <w:numPr>
          <w:ilvl w:val="1"/>
          <w:numId w:val="40"/>
        </w:numPr>
        <w:spacing w:after="0"/>
      </w:pPr>
      <w:r>
        <w:t>Se connecter en utilisant son propre identifiant pour se connecter au VPN.</w:t>
      </w:r>
    </w:p>
    <w:p w14:paraId="3BEBFEFD" w14:textId="77777777" w:rsidR="002F5D41" w:rsidRDefault="002F5D41" w:rsidP="00877C4C">
      <w:pPr>
        <w:pStyle w:val="Paragraphedeliste"/>
        <w:numPr>
          <w:ilvl w:val="1"/>
          <w:numId w:val="40"/>
        </w:numPr>
        <w:spacing w:after="0"/>
      </w:pPr>
      <w:r>
        <w:t xml:space="preserve">Vérifier en se rendant sur </w:t>
      </w:r>
      <w:hyperlink r:id="rId12" w:history="1">
        <w:r w:rsidRPr="005241A4">
          <w:rPr>
            <w:rStyle w:val="Lienhypertexte"/>
          </w:rPr>
          <w:t>http://whatismyipaddress.com</w:t>
        </w:r>
      </w:hyperlink>
      <w:r>
        <w:t xml:space="preserve"> que l’adresse indiquée est </w:t>
      </w:r>
      <w:r w:rsidRPr="002F5D41">
        <w:t>217.128.232.154</w:t>
      </w:r>
      <w:r>
        <w:t>.</w:t>
      </w:r>
    </w:p>
    <w:p w14:paraId="67A2040D" w14:textId="77777777" w:rsidR="002F5D41" w:rsidRDefault="005D759E" w:rsidP="00877C4C">
      <w:pPr>
        <w:pStyle w:val="Paragraphedeliste"/>
        <w:numPr>
          <w:ilvl w:val="0"/>
          <w:numId w:val="40"/>
        </w:numPr>
        <w:spacing w:after="0"/>
      </w:pPr>
      <w:r>
        <w:t>Vérifier le fonctionnement de la caméra de Vaulx-en-Velin :</w:t>
      </w:r>
    </w:p>
    <w:p w14:paraId="4D826640" w14:textId="77777777" w:rsidR="005D759E" w:rsidRDefault="005D759E" w:rsidP="00877C4C">
      <w:pPr>
        <w:pStyle w:val="Paragraphedeliste"/>
        <w:numPr>
          <w:ilvl w:val="1"/>
          <w:numId w:val="40"/>
        </w:numPr>
        <w:spacing w:after="0"/>
      </w:pPr>
      <w:r>
        <w:t xml:space="preserve">Se connecter à </w:t>
      </w:r>
      <w:hyperlink r:id="rId13" w:history="1">
        <w:r w:rsidRPr="005D759E">
          <w:rPr>
            <w:rStyle w:val="Lienhypertexte"/>
          </w:rPr>
          <w:t>http://nocostation-vev.nocosium.fr:1000</w:t>
        </w:r>
      </w:hyperlink>
      <w:r>
        <w:t>.</w:t>
      </w:r>
    </w:p>
    <w:p w14:paraId="1E9984F0" w14:textId="77777777" w:rsidR="005D759E" w:rsidRDefault="005D759E" w:rsidP="00877C4C">
      <w:pPr>
        <w:pStyle w:val="Paragraphedeliste"/>
        <w:numPr>
          <w:ilvl w:val="1"/>
          <w:numId w:val="40"/>
        </w:numPr>
        <w:spacing w:after="0"/>
      </w:pPr>
      <w:r>
        <w:t>Vérifier l’affichage de la vidéo.</w:t>
      </w:r>
    </w:p>
    <w:p w14:paraId="028D9CF2" w14:textId="77777777" w:rsidR="007745BB" w:rsidRDefault="007745BB" w:rsidP="00877C4C">
      <w:pPr>
        <w:pStyle w:val="Paragraphedeliste"/>
        <w:numPr>
          <w:ilvl w:val="0"/>
          <w:numId w:val="40"/>
        </w:numPr>
        <w:spacing w:after="0"/>
      </w:pPr>
      <w:r>
        <w:t>Vérifier le fonctionnement de la caméra de Valence :</w:t>
      </w:r>
    </w:p>
    <w:p w14:paraId="0DCA9468" w14:textId="77777777" w:rsidR="007745BB" w:rsidRDefault="007745BB" w:rsidP="00877C4C">
      <w:pPr>
        <w:pStyle w:val="Paragraphedeliste"/>
        <w:numPr>
          <w:ilvl w:val="1"/>
          <w:numId w:val="40"/>
        </w:numPr>
        <w:spacing w:after="0"/>
      </w:pPr>
      <w:r>
        <w:t xml:space="preserve">Se connecter à </w:t>
      </w:r>
      <w:hyperlink r:id="rId14" w:history="1">
        <w:r>
          <w:rPr>
            <w:rStyle w:val="Lienhypertexte"/>
          </w:rPr>
          <w:t>http://valence.nocosium.fr:1000</w:t>
        </w:r>
      </w:hyperlink>
      <w:r>
        <w:t>.</w:t>
      </w:r>
    </w:p>
    <w:p w14:paraId="2FAC1EDE" w14:textId="77777777" w:rsidR="007745BB" w:rsidRDefault="007745BB" w:rsidP="00877C4C">
      <w:pPr>
        <w:pStyle w:val="Paragraphedeliste"/>
        <w:numPr>
          <w:ilvl w:val="1"/>
          <w:numId w:val="40"/>
        </w:numPr>
        <w:spacing w:after="0"/>
      </w:pPr>
      <w:r>
        <w:t>Vérifier l’affichage de la vidéo.</w:t>
      </w:r>
    </w:p>
    <w:p w14:paraId="79290742" w14:textId="77777777" w:rsidR="00877C4C" w:rsidRDefault="00877C4C" w:rsidP="00877C4C">
      <w:pPr>
        <w:pStyle w:val="Paragraphedeliste"/>
        <w:numPr>
          <w:ilvl w:val="0"/>
          <w:numId w:val="40"/>
        </w:numPr>
        <w:spacing w:after="0"/>
      </w:pPr>
      <w:r>
        <w:t>Vérifier le fonctionnement des serveurs GTF déployés :</w:t>
      </w:r>
    </w:p>
    <w:p w14:paraId="36085C4C" w14:textId="77777777" w:rsidR="00877C4C" w:rsidRDefault="00877C4C" w:rsidP="00877C4C">
      <w:pPr>
        <w:pStyle w:val="Paragraphedeliste"/>
        <w:numPr>
          <w:ilvl w:val="1"/>
          <w:numId w:val="40"/>
        </w:numPr>
        <w:spacing w:after="0"/>
      </w:pPr>
      <w:r>
        <w:t xml:space="preserve">Se connecter à </w:t>
      </w:r>
      <w:hyperlink r:id="rId15" w:history="1">
        <w:r w:rsidRPr="00826C3B">
          <w:rPr>
            <w:rStyle w:val="Lienhypertexte"/>
          </w:rPr>
          <w:t>http://test-gtf.nocosium.fr</w:t>
        </w:r>
      </w:hyperlink>
      <w:r>
        <w:t xml:space="preserve"> (pré-production Alyatec).</w:t>
      </w:r>
    </w:p>
    <w:p w14:paraId="79C9AA0B" w14:textId="77777777" w:rsidR="00877C4C" w:rsidRDefault="00877C4C" w:rsidP="00877C4C">
      <w:pPr>
        <w:pStyle w:val="Paragraphedeliste"/>
        <w:numPr>
          <w:ilvl w:val="1"/>
          <w:numId w:val="40"/>
        </w:numPr>
        <w:spacing w:after="0"/>
      </w:pPr>
      <w:r>
        <w:t xml:space="preserve">Se connecter à </w:t>
      </w:r>
      <w:hyperlink r:id="rId16" w:history="1">
        <w:r w:rsidRPr="00826C3B">
          <w:rPr>
            <w:rStyle w:val="Lienhypertexte"/>
          </w:rPr>
          <w:t>http://test-gtf.nocosium.fr:20548</w:t>
        </w:r>
      </w:hyperlink>
      <w:r>
        <w:t xml:space="preserve"> (développement).</w:t>
      </w:r>
    </w:p>
    <w:p w14:paraId="488D716A" w14:textId="77777777" w:rsidR="0095466E" w:rsidRDefault="0095466E" w:rsidP="00877C4C">
      <w:pPr>
        <w:pStyle w:val="Paragraphedeliste"/>
        <w:numPr>
          <w:ilvl w:val="0"/>
          <w:numId w:val="40"/>
        </w:numPr>
        <w:spacing w:after="0"/>
      </w:pPr>
      <w:r>
        <w:t>Vérifier les DNS de NOCOSIUM :</w:t>
      </w:r>
    </w:p>
    <w:p w14:paraId="7544CE70" w14:textId="77777777" w:rsidR="0095466E" w:rsidRDefault="0095466E" w:rsidP="0095466E">
      <w:pPr>
        <w:pStyle w:val="Paragraphedeliste"/>
        <w:numPr>
          <w:ilvl w:val="1"/>
          <w:numId w:val="40"/>
        </w:numPr>
        <w:spacing w:after="0"/>
      </w:pPr>
      <w:r>
        <w:t>Exécuter le script « </w:t>
      </w:r>
      <w:r w:rsidRPr="0095466E">
        <w:t>verification_dns.sh</w:t>
      </w:r>
      <w:r>
        <w:t> » et constater que toutes les lignes indiquent [OK].</w:t>
      </w:r>
    </w:p>
    <w:p w14:paraId="6BB0A435" w14:textId="77777777" w:rsidR="005D759E" w:rsidRDefault="00530D4B" w:rsidP="00877C4C">
      <w:pPr>
        <w:pStyle w:val="Paragraphedeliste"/>
        <w:numPr>
          <w:ilvl w:val="0"/>
          <w:numId w:val="40"/>
        </w:numPr>
        <w:spacing w:after="0"/>
      </w:pPr>
      <w:r>
        <w:lastRenderedPageBreak/>
        <w:t>Vérifier le fonctionnement du JACE de Valence :</w:t>
      </w:r>
    </w:p>
    <w:p w14:paraId="72987977" w14:textId="77777777" w:rsidR="00BA7BC4" w:rsidRPr="0095466E" w:rsidRDefault="00530D4B" w:rsidP="00BA7BC4">
      <w:pPr>
        <w:pStyle w:val="Paragraphedeliste"/>
        <w:numPr>
          <w:ilvl w:val="1"/>
          <w:numId w:val="40"/>
        </w:numPr>
        <w:spacing w:after="0"/>
        <w:rPr>
          <w:highlight w:val="yellow"/>
        </w:rPr>
      </w:pPr>
      <w:r w:rsidRPr="00530D4B">
        <w:rPr>
          <w:highlight w:val="yellow"/>
        </w:rPr>
        <w:t>PROCEDURE A REDIGER.</w:t>
      </w:r>
    </w:p>
    <w:sectPr w:rsidR="00BA7BC4" w:rsidRPr="0095466E" w:rsidSect="009D26C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 w:code="9"/>
      <w:pgMar w:top="873" w:right="1077" w:bottom="1418" w:left="675" w:header="680" w:footer="26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F223C" w14:textId="77777777" w:rsidR="005D759E" w:rsidRDefault="005D759E" w:rsidP="003A7A94">
      <w:r>
        <w:separator/>
      </w:r>
    </w:p>
    <w:p w14:paraId="22D12A5F" w14:textId="77777777" w:rsidR="005D759E" w:rsidRDefault="005D759E"/>
  </w:endnote>
  <w:endnote w:type="continuationSeparator" w:id="0">
    <w:p w14:paraId="0CA8BD77" w14:textId="77777777" w:rsidR="005D759E" w:rsidRDefault="005D759E" w:rsidP="003A7A94">
      <w:r>
        <w:continuationSeparator/>
      </w:r>
    </w:p>
    <w:p w14:paraId="4079281E" w14:textId="77777777" w:rsidR="005D759E" w:rsidRDefault="005D7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LEQMM+Acens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4C118" w14:textId="77777777" w:rsidR="00AB3651" w:rsidRDefault="00AB3651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35D35" w14:textId="77777777" w:rsidR="005D759E" w:rsidRDefault="00F3399F" w:rsidP="00C61BA1">
    <w:pPr>
      <w:pStyle w:val="Pieddepage"/>
      <w:jc w:val="right"/>
    </w:pPr>
    <w:r>
      <w:t>Procédure de vérification — Infrastructure interne – Quotidienne – Jérémy VALENTIN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213E7" w14:textId="77777777" w:rsidR="00AB3651" w:rsidRDefault="00AB365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8BFF1" w14:textId="77777777" w:rsidR="005D759E" w:rsidRDefault="005D759E" w:rsidP="003A7A94">
      <w:r>
        <w:separator/>
      </w:r>
    </w:p>
  </w:footnote>
  <w:footnote w:type="continuationSeparator" w:id="0">
    <w:p w14:paraId="15716835" w14:textId="77777777" w:rsidR="005D759E" w:rsidRDefault="005D759E" w:rsidP="003A7A94">
      <w:r>
        <w:continuationSeparator/>
      </w:r>
    </w:p>
    <w:p w14:paraId="3AB77546" w14:textId="77777777" w:rsidR="005D759E" w:rsidRDefault="005D759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542FB" w14:textId="77777777" w:rsidR="00AB3651" w:rsidRDefault="00AB3651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5811" w:type="dxa"/>
      <w:tblInd w:w="45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"/>
      <w:gridCol w:w="4961"/>
    </w:tblGrid>
    <w:tr w:rsidR="005D759E" w:rsidRPr="008E5C07" w14:paraId="3325DB96" w14:textId="77777777" w:rsidTr="006B45EB">
      <w:trPr>
        <w:trHeight w:val="24"/>
      </w:trPr>
      <w:tc>
        <w:tcPr>
          <w:tcW w:w="850" w:type="dxa"/>
        </w:tcPr>
        <w:p w14:paraId="3EFA1E3D" w14:textId="77777777" w:rsidR="005D759E" w:rsidRPr="008E5C07" w:rsidRDefault="005D759E" w:rsidP="00F401CF">
          <w:pPr>
            <w:rPr>
              <w:rStyle w:val="Accentuationdiscrte"/>
              <w:b/>
              <w:sz w:val="16"/>
            </w:rPr>
          </w:pPr>
          <w:r>
            <w:rPr>
              <w:b/>
              <w:i/>
              <w:iCs/>
              <w:noProof/>
              <w:color w:val="808080" w:themeColor="text1" w:themeTint="7F"/>
              <w:sz w:val="16"/>
            </w:rPr>
            <w:drawing>
              <wp:anchor distT="0" distB="0" distL="114300" distR="114300" simplePos="0" relativeHeight="251657216" behindDoc="0" locked="0" layoutInCell="1" allowOverlap="1" wp14:anchorId="3A33F0BF" wp14:editId="75A7B24A">
                <wp:simplePos x="0" y="0"/>
                <wp:positionH relativeFrom="column">
                  <wp:posOffset>-2830830</wp:posOffset>
                </wp:positionH>
                <wp:positionV relativeFrom="paragraph">
                  <wp:posOffset>-136525</wp:posOffset>
                </wp:positionV>
                <wp:extent cx="2295525" cy="561975"/>
                <wp:effectExtent l="19050" t="0" r="9525" b="0"/>
                <wp:wrapNone/>
                <wp:docPr id="2" name="Image 3" descr="Nocos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ocos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55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Style w:val="Accentuationdiscrte"/>
              <w:b/>
              <w:sz w:val="16"/>
            </w:rPr>
            <w:t>Objet</w:t>
          </w:r>
        </w:p>
      </w:tc>
      <w:tc>
        <w:tcPr>
          <w:tcW w:w="4961" w:type="dxa"/>
        </w:tcPr>
        <w:p w14:paraId="1C66E9D9" w14:textId="77777777" w:rsidR="005D759E" w:rsidRPr="008E5C07" w:rsidRDefault="008B6BF3" w:rsidP="00F401CF">
          <w:pPr>
            <w:rPr>
              <w:rStyle w:val="Accentuationdiscrte"/>
              <w:sz w:val="16"/>
            </w:rPr>
          </w:pPr>
          <w:sdt>
            <w:sdtPr>
              <w:rPr>
                <w:rStyle w:val="Accentuationdiscrte"/>
                <w:sz w:val="16"/>
              </w:rPr>
              <w:alias w:val="Titre "/>
              <w:id w:val="331098"/>
              <w:placeholder>
                <w:docPart w:val="A547FB95D223E8469F8874F65666D6B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Accentuationdiscrte"/>
              </w:rPr>
            </w:sdtEndPr>
            <w:sdtContent>
              <w:r w:rsidR="005D759E">
                <w:rPr>
                  <w:rStyle w:val="Accentuationdiscrte"/>
                  <w:sz w:val="16"/>
                </w:rPr>
                <w:t>Procédure de vérification</w:t>
              </w:r>
            </w:sdtContent>
          </w:sdt>
          <w:r w:rsidR="005D759E">
            <w:rPr>
              <w:rStyle w:val="Accentuationdiscrte"/>
              <w:sz w:val="16"/>
            </w:rPr>
            <w:t xml:space="preserve">– </w:t>
          </w:r>
          <w:sdt>
            <w:sdtPr>
              <w:rPr>
                <w:rStyle w:val="Accentuationdiscrte"/>
                <w:sz w:val="16"/>
              </w:rPr>
              <w:alias w:val="Objet "/>
              <w:id w:val="633855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discrte"/>
              </w:rPr>
            </w:sdtEndPr>
            <w:sdtContent>
              <w:r w:rsidR="005D759E">
                <w:rPr>
                  <w:rStyle w:val="Accentuationdiscrte"/>
                  <w:sz w:val="16"/>
                </w:rPr>
                <w:t>Infrastructure interne de NOCOSIUM</w:t>
              </w:r>
            </w:sdtContent>
          </w:sdt>
        </w:p>
      </w:tc>
    </w:tr>
    <w:tr w:rsidR="005D759E" w:rsidRPr="008E5C07" w14:paraId="3B12117B" w14:textId="77777777" w:rsidTr="006B45EB">
      <w:trPr>
        <w:trHeight w:val="105"/>
      </w:trPr>
      <w:tc>
        <w:tcPr>
          <w:tcW w:w="850" w:type="dxa"/>
        </w:tcPr>
        <w:p w14:paraId="4E65D458" w14:textId="77777777" w:rsidR="005D759E" w:rsidRPr="00A940FC" w:rsidRDefault="005D759E" w:rsidP="00F401CF">
          <w:pPr>
            <w:rPr>
              <w:rStyle w:val="Accentuationdiscrte"/>
              <w:sz w:val="16"/>
            </w:rPr>
          </w:pPr>
          <w:r w:rsidRPr="00A940FC">
            <w:rPr>
              <w:rStyle w:val="Accentuationdiscrte"/>
              <w:sz w:val="16"/>
            </w:rPr>
            <w:t xml:space="preserve">Date </w:t>
          </w:r>
        </w:p>
      </w:tc>
      <w:sdt>
        <w:sdtPr>
          <w:rPr>
            <w:rStyle w:val="Accentuationdiscrte"/>
            <w:sz w:val="16"/>
          </w:rPr>
          <w:alias w:val="Date de publication"/>
          <w:id w:val="9860269"/>
          <w:dataBinding w:prefixMappings="xmlns:ns0='http://schemas.microsoft.com/office/2006/coverPageProps' " w:xpath="/ns0:CoverPageProperties[1]/ns0:PublishDate[1]" w:storeItemID="{55AF091B-3C7A-41E3-B477-F2FDAA23CFDA}"/>
          <w:date w:fullDate="2015-01-30T00:00:00Z">
            <w:dateFormat w:val="dd/MM/yyyy"/>
            <w:lid w:val="fr-FR"/>
            <w:storeMappedDataAs w:val="dateTime"/>
            <w:calendar w:val="gregorian"/>
          </w:date>
        </w:sdtPr>
        <w:sdtEndPr>
          <w:rPr>
            <w:rStyle w:val="Accentuationdiscrte"/>
          </w:rPr>
        </w:sdtEndPr>
        <w:sdtContent>
          <w:tc>
            <w:tcPr>
              <w:tcW w:w="4961" w:type="dxa"/>
            </w:tcPr>
            <w:p w14:paraId="33901F6B" w14:textId="77777777" w:rsidR="005D759E" w:rsidRPr="008E5C07" w:rsidRDefault="005D759E" w:rsidP="00231134">
              <w:pPr>
                <w:rPr>
                  <w:rStyle w:val="Accentuationdiscrte"/>
                  <w:sz w:val="16"/>
                </w:rPr>
              </w:pPr>
              <w:r>
                <w:rPr>
                  <w:rStyle w:val="Accentuationdiscrte"/>
                  <w:sz w:val="16"/>
                </w:rPr>
                <w:t>30/01/2015</w:t>
              </w:r>
            </w:p>
          </w:tc>
        </w:sdtContent>
      </w:sdt>
    </w:tr>
    <w:tr w:rsidR="005D759E" w:rsidRPr="008E5C07" w14:paraId="4D839168" w14:textId="77777777" w:rsidTr="006B45EB">
      <w:trPr>
        <w:trHeight w:val="24"/>
      </w:trPr>
      <w:tc>
        <w:tcPr>
          <w:tcW w:w="850" w:type="dxa"/>
        </w:tcPr>
        <w:p w14:paraId="3F356BB5" w14:textId="77777777" w:rsidR="005D759E" w:rsidRPr="008E5C07" w:rsidRDefault="005D759E" w:rsidP="00F401CF">
          <w:pPr>
            <w:rPr>
              <w:rStyle w:val="Accentuationdiscrte"/>
              <w:b/>
              <w:sz w:val="16"/>
            </w:rPr>
          </w:pPr>
          <w:r>
            <w:rPr>
              <w:rStyle w:val="Accentuationdiscrte"/>
              <w:b/>
              <w:sz w:val="16"/>
            </w:rPr>
            <w:t>Page</w:t>
          </w:r>
        </w:p>
      </w:tc>
      <w:tc>
        <w:tcPr>
          <w:tcW w:w="4961" w:type="dxa"/>
        </w:tcPr>
        <w:sdt>
          <w:sdtPr>
            <w:rPr>
              <w:rStyle w:val="Accentuationdiscrte"/>
              <w:b/>
              <w:sz w:val="16"/>
            </w:rPr>
            <w:id w:val="5323707"/>
            <w:docPartObj>
              <w:docPartGallery w:val="Page Numbers (Top of Page)"/>
              <w:docPartUnique/>
            </w:docPartObj>
          </w:sdtPr>
          <w:sdtEndPr>
            <w:rPr>
              <w:rStyle w:val="Accentuationdiscrte"/>
            </w:rPr>
          </w:sdtEndPr>
          <w:sdtContent>
            <w:p w14:paraId="7F71D84A" w14:textId="77777777" w:rsidR="005D759E" w:rsidRPr="0070448F" w:rsidRDefault="005D759E" w:rsidP="00F401CF">
              <w:pPr>
                <w:rPr>
                  <w:rStyle w:val="Accentuationdiscrte"/>
                  <w:b/>
                  <w:sz w:val="16"/>
                </w:rPr>
              </w:pPr>
              <w:r w:rsidRPr="0070448F">
                <w:rPr>
                  <w:rStyle w:val="Accentuationdiscrte"/>
                  <w:sz w:val="16"/>
                </w:rPr>
                <w:t xml:space="preserve">Page </w:t>
              </w:r>
              <w:r w:rsidRPr="0070448F">
                <w:rPr>
                  <w:rStyle w:val="Accentuationdiscrte"/>
                  <w:sz w:val="16"/>
                </w:rPr>
                <w:fldChar w:fldCharType="begin"/>
              </w:r>
              <w:r w:rsidRPr="0070448F">
                <w:rPr>
                  <w:rStyle w:val="Accentuationdiscrte"/>
                  <w:sz w:val="16"/>
                </w:rPr>
                <w:instrText xml:space="preserve"> PAGE </w:instrText>
              </w:r>
              <w:r w:rsidRPr="0070448F">
                <w:rPr>
                  <w:rStyle w:val="Accentuationdiscrte"/>
                  <w:sz w:val="16"/>
                </w:rPr>
                <w:fldChar w:fldCharType="separate"/>
              </w:r>
              <w:r w:rsidR="008B6BF3">
                <w:rPr>
                  <w:rStyle w:val="Accentuationdiscrte"/>
                  <w:noProof/>
                  <w:sz w:val="16"/>
                </w:rPr>
                <w:t>2</w:t>
              </w:r>
              <w:r w:rsidRPr="0070448F">
                <w:rPr>
                  <w:rStyle w:val="Accentuationdiscrte"/>
                  <w:sz w:val="16"/>
                </w:rPr>
                <w:fldChar w:fldCharType="end"/>
              </w:r>
              <w:r w:rsidRPr="0070448F">
                <w:rPr>
                  <w:rStyle w:val="Accentuationdiscrte"/>
                  <w:sz w:val="16"/>
                </w:rPr>
                <w:t xml:space="preserve"> sur </w:t>
              </w:r>
              <w:r w:rsidRPr="0070448F">
                <w:rPr>
                  <w:rStyle w:val="Accentuationdiscrte"/>
                  <w:sz w:val="16"/>
                </w:rPr>
                <w:fldChar w:fldCharType="begin"/>
              </w:r>
              <w:r w:rsidRPr="0070448F">
                <w:rPr>
                  <w:rStyle w:val="Accentuationdiscrte"/>
                  <w:sz w:val="16"/>
                </w:rPr>
                <w:instrText xml:space="preserve"> NUMPAGES  </w:instrText>
              </w:r>
              <w:r w:rsidRPr="0070448F">
                <w:rPr>
                  <w:rStyle w:val="Accentuationdiscrte"/>
                  <w:sz w:val="16"/>
                </w:rPr>
                <w:fldChar w:fldCharType="separate"/>
              </w:r>
              <w:r w:rsidR="008B6BF3">
                <w:rPr>
                  <w:rStyle w:val="Accentuationdiscrte"/>
                  <w:noProof/>
                  <w:sz w:val="16"/>
                </w:rPr>
                <w:t>2</w:t>
              </w:r>
              <w:r w:rsidRPr="0070448F">
                <w:rPr>
                  <w:rStyle w:val="Accentuationdiscrte"/>
                  <w:sz w:val="16"/>
                </w:rPr>
                <w:fldChar w:fldCharType="end"/>
              </w:r>
            </w:p>
          </w:sdtContent>
        </w:sdt>
      </w:tc>
    </w:tr>
  </w:tbl>
  <w:p w14:paraId="4B6E2CCE" w14:textId="77777777" w:rsidR="005D759E" w:rsidRDefault="005D759E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3886" w:type="dxa"/>
      <w:tblInd w:w="61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7"/>
      <w:gridCol w:w="3119"/>
    </w:tblGrid>
    <w:tr w:rsidR="005D759E" w:rsidRPr="00F401CF" w14:paraId="091CB0B3" w14:textId="77777777" w:rsidTr="00F401CF">
      <w:trPr>
        <w:trHeight w:val="20"/>
      </w:trPr>
      <w:tc>
        <w:tcPr>
          <w:tcW w:w="767" w:type="dxa"/>
        </w:tcPr>
        <w:p w14:paraId="6CF22522" w14:textId="77777777" w:rsidR="005D759E" w:rsidRPr="00F401CF" w:rsidRDefault="005D759E" w:rsidP="00F401CF">
          <w:pPr>
            <w:rPr>
              <w:rStyle w:val="Accentuationdiscrte"/>
              <w:b/>
              <w:sz w:val="18"/>
            </w:rPr>
          </w:pPr>
          <w:r w:rsidRPr="00F401CF">
            <w:rPr>
              <w:b/>
              <w:i/>
              <w:iCs/>
              <w:noProof/>
              <w:color w:val="808080" w:themeColor="text1" w:themeTint="7F"/>
              <w:sz w:val="18"/>
            </w:rPr>
            <w:drawing>
              <wp:anchor distT="0" distB="0" distL="114300" distR="114300" simplePos="0" relativeHeight="251658240" behindDoc="0" locked="0" layoutInCell="1" allowOverlap="1" wp14:anchorId="3D6FC38F" wp14:editId="03AE1666">
                <wp:simplePos x="0" y="0"/>
                <wp:positionH relativeFrom="column">
                  <wp:posOffset>-4138295</wp:posOffset>
                </wp:positionH>
                <wp:positionV relativeFrom="paragraph">
                  <wp:posOffset>-146050</wp:posOffset>
                </wp:positionV>
                <wp:extent cx="2295525" cy="561975"/>
                <wp:effectExtent l="19050" t="0" r="9525" b="0"/>
                <wp:wrapNone/>
                <wp:docPr id="1" name="Image 3" descr="Nocos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ocos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55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F401CF">
            <w:rPr>
              <w:rStyle w:val="Accentuationdiscrte"/>
              <w:b/>
              <w:sz w:val="18"/>
            </w:rPr>
            <w:t>Objet</w:t>
          </w:r>
        </w:p>
      </w:tc>
      <w:tc>
        <w:tcPr>
          <w:tcW w:w="3119" w:type="dxa"/>
        </w:tcPr>
        <w:p w14:paraId="20877EEB" w14:textId="77777777" w:rsidR="005D759E" w:rsidRPr="00F401CF" w:rsidRDefault="005D759E" w:rsidP="00EA2DE0">
          <w:pPr>
            <w:rPr>
              <w:rStyle w:val="Accentuationdiscrte"/>
              <w:sz w:val="18"/>
            </w:rPr>
          </w:pPr>
          <w:r>
            <w:rPr>
              <w:rStyle w:val="Accentuationdiscrte"/>
              <w:sz w:val="18"/>
            </w:rPr>
            <w:t>Alyatec</w:t>
          </w:r>
        </w:p>
      </w:tc>
    </w:tr>
    <w:tr w:rsidR="005D759E" w:rsidRPr="00F401CF" w14:paraId="5628976F" w14:textId="77777777" w:rsidTr="00F401CF">
      <w:trPr>
        <w:trHeight w:val="86"/>
      </w:trPr>
      <w:tc>
        <w:tcPr>
          <w:tcW w:w="767" w:type="dxa"/>
        </w:tcPr>
        <w:p w14:paraId="2CB386C4" w14:textId="77777777" w:rsidR="005D759E" w:rsidRPr="00F401CF" w:rsidRDefault="005D759E" w:rsidP="00F401CF">
          <w:pPr>
            <w:rPr>
              <w:rStyle w:val="Accentuationdiscrte"/>
              <w:b/>
              <w:sz w:val="18"/>
            </w:rPr>
          </w:pPr>
          <w:r w:rsidRPr="00F401CF">
            <w:rPr>
              <w:rStyle w:val="Accentuationdiscrte"/>
              <w:b/>
              <w:sz w:val="18"/>
            </w:rPr>
            <w:t xml:space="preserve">Date </w:t>
          </w:r>
        </w:p>
      </w:tc>
      <w:sdt>
        <w:sdtPr>
          <w:rPr>
            <w:rStyle w:val="Accentuationdiscrte"/>
            <w:sz w:val="18"/>
          </w:rPr>
          <w:id w:val="10410287"/>
          <w:date w:fullDate="2014-04-15T00:00:00Z">
            <w:dateFormat w:val="dd/MM/yyyy"/>
            <w:lid w:val="fr-FR"/>
            <w:storeMappedDataAs w:val="dateTime"/>
            <w:calendar w:val="gregorian"/>
          </w:date>
        </w:sdtPr>
        <w:sdtEndPr>
          <w:rPr>
            <w:rStyle w:val="Accentuationdiscrte"/>
          </w:rPr>
        </w:sdtEndPr>
        <w:sdtContent>
          <w:tc>
            <w:tcPr>
              <w:tcW w:w="3119" w:type="dxa"/>
            </w:tcPr>
            <w:p w14:paraId="7E45C878" w14:textId="77777777" w:rsidR="005D759E" w:rsidRPr="00F401CF" w:rsidRDefault="005D759E" w:rsidP="00F401CF">
              <w:pPr>
                <w:rPr>
                  <w:rStyle w:val="Accentuationdiscrte"/>
                  <w:sz w:val="18"/>
                </w:rPr>
              </w:pPr>
              <w:r>
                <w:rPr>
                  <w:rStyle w:val="Accentuationdiscrte"/>
                  <w:sz w:val="18"/>
                </w:rPr>
                <w:t>15/04/2014</w:t>
              </w:r>
            </w:p>
          </w:tc>
        </w:sdtContent>
      </w:sdt>
    </w:tr>
    <w:tr w:rsidR="005D759E" w:rsidRPr="00F401CF" w14:paraId="1270F110" w14:textId="77777777" w:rsidTr="00F401CF">
      <w:trPr>
        <w:trHeight w:val="20"/>
      </w:trPr>
      <w:tc>
        <w:tcPr>
          <w:tcW w:w="767" w:type="dxa"/>
        </w:tcPr>
        <w:p w14:paraId="6E465044" w14:textId="77777777" w:rsidR="005D759E" w:rsidRPr="00F401CF" w:rsidRDefault="005D759E" w:rsidP="00F401CF">
          <w:pPr>
            <w:rPr>
              <w:rStyle w:val="Accentuationdiscrte"/>
              <w:b/>
              <w:sz w:val="18"/>
            </w:rPr>
          </w:pPr>
          <w:r w:rsidRPr="00F401CF">
            <w:rPr>
              <w:rStyle w:val="Accentuationdiscrte"/>
              <w:b/>
              <w:sz w:val="18"/>
            </w:rPr>
            <w:t>Page</w:t>
          </w:r>
        </w:p>
      </w:tc>
      <w:tc>
        <w:tcPr>
          <w:tcW w:w="3119" w:type="dxa"/>
        </w:tcPr>
        <w:sdt>
          <w:sdtPr>
            <w:rPr>
              <w:rStyle w:val="Accentuationdiscrte"/>
              <w:b/>
              <w:sz w:val="18"/>
            </w:rPr>
            <w:id w:val="10410288"/>
            <w:docPartObj>
              <w:docPartGallery w:val="Page Numbers (Top of Page)"/>
              <w:docPartUnique/>
            </w:docPartObj>
          </w:sdtPr>
          <w:sdtEndPr>
            <w:rPr>
              <w:rStyle w:val="Accentuationdiscrte"/>
            </w:rPr>
          </w:sdtEndPr>
          <w:sdtContent>
            <w:p w14:paraId="1A8243D5" w14:textId="77777777" w:rsidR="005D759E" w:rsidRPr="00F401CF" w:rsidRDefault="005D759E" w:rsidP="00F401CF">
              <w:pPr>
                <w:rPr>
                  <w:rStyle w:val="Accentuationdiscrte"/>
                  <w:b/>
                  <w:sz w:val="18"/>
                </w:rPr>
              </w:pPr>
              <w:r w:rsidRPr="00F401CF">
                <w:rPr>
                  <w:rStyle w:val="Accentuationdiscrte"/>
                  <w:sz w:val="18"/>
                </w:rPr>
                <w:t xml:space="preserve">Page </w:t>
              </w:r>
              <w:r w:rsidRPr="00F401CF">
                <w:rPr>
                  <w:rStyle w:val="Accentuationdiscrte"/>
                  <w:sz w:val="18"/>
                </w:rPr>
                <w:fldChar w:fldCharType="begin"/>
              </w:r>
              <w:r w:rsidRPr="00F401CF">
                <w:rPr>
                  <w:rStyle w:val="Accentuationdiscrte"/>
                  <w:sz w:val="18"/>
                </w:rPr>
                <w:instrText xml:space="preserve"> PAGE </w:instrText>
              </w:r>
              <w:r w:rsidRPr="00F401CF">
                <w:rPr>
                  <w:rStyle w:val="Accentuationdiscrte"/>
                  <w:sz w:val="18"/>
                </w:rPr>
                <w:fldChar w:fldCharType="separate"/>
              </w:r>
              <w:r>
                <w:rPr>
                  <w:rStyle w:val="Accentuationdiscrte"/>
                  <w:noProof/>
                  <w:sz w:val="18"/>
                </w:rPr>
                <w:t>1</w:t>
              </w:r>
              <w:r w:rsidRPr="00F401CF">
                <w:rPr>
                  <w:rStyle w:val="Accentuationdiscrte"/>
                  <w:sz w:val="18"/>
                </w:rPr>
                <w:fldChar w:fldCharType="end"/>
              </w:r>
              <w:r w:rsidRPr="00F401CF">
                <w:rPr>
                  <w:rStyle w:val="Accentuationdiscrte"/>
                  <w:sz w:val="18"/>
                </w:rPr>
                <w:t xml:space="preserve"> sur </w:t>
              </w:r>
              <w:r w:rsidRPr="00F401CF">
                <w:rPr>
                  <w:rStyle w:val="Accentuationdiscrte"/>
                  <w:sz w:val="18"/>
                </w:rPr>
                <w:fldChar w:fldCharType="begin"/>
              </w:r>
              <w:r w:rsidRPr="00F401CF">
                <w:rPr>
                  <w:rStyle w:val="Accentuationdiscrte"/>
                  <w:sz w:val="18"/>
                </w:rPr>
                <w:instrText xml:space="preserve"> NUMPAGES  </w:instrText>
              </w:r>
              <w:r w:rsidRPr="00F401CF">
                <w:rPr>
                  <w:rStyle w:val="Accentuationdiscrte"/>
                  <w:sz w:val="18"/>
                </w:rPr>
                <w:fldChar w:fldCharType="separate"/>
              </w:r>
              <w:r>
                <w:rPr>
                  <w:rStyle w:val="Accentuationdiscrte"/>
                  <w:noProof/>
                  <w:sz w:val="18"/>
                </w:rPr>
                <w:t>1</w:t>
              </w:r>
              <w:r w:rsidRPr="00F401CF">
                <w:rPr>
                  <w:rStyle w:val="Accentuationdiscrte"/>
                  <w:sz w:val="18"/>
                </w:rPr>
                <w:fldChar w:fldCharType="end"/>
              </w:r>
            </w:p>
          </w:sdtContent>
        </w:sdt>
      </w:tc>
    </w:tr>
  </w:tbl>
  <w:p w14:paraId="11DCAC83" w14:textId="77777777" w:rsidR="005D759E" w:rsidRDefault="005D759E" w:rsidP="0070448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pt;height:11pt" o:bullet="t">
        <v:imagedata r:id="rId1" o:title="msoB98"/>
      </v:shape>
    </w:pict>
  </w:numPicBullet>
  <w:numPicBullet w:numPicBulletId="1">
    <w:pict>
      <v:shape id="_x0000_i1084" type="#_x0000_t75" style="width:11pt;height:11pt" o:bullet="t">
        <v:imagedata r:id="rId2" o:title="mso9E35"/>
      </v:shape>
    </w:pict>
  </w:numPicBullet>
  <w:abstractNum w:abstractNumId="0">
    <w:nsid w:val="FFFFFF83"/>
    <w:multiLevelType w:val="singleLevel"/>
    <w:tmpl w:val="767E1ACE"/>
    <w:lvl w:ilvl="0">
      <w:start w:val="1"/>
      <w:numFmt w:val="bullet"/>
      <w:pStyle w:val="Listepuces2"/>
      <w:lvlText w:val=""/>
      <w:lvlJc w:val="left"/>
      <w:pPr>
        <w:ind w:left="1418" w:hanging="284"/>
      </w:pPr>
      <w:rPr>
        <w:rFonts w:ascii="Wingdings" w:hAnsi="Wingdings" w:hint="default"/>
        <w:color w:val="1F497D"/>
        <w:sz w:val="20"/>
      </w:rPr>
    </w:lvl>
  </w:abstractNum>
  <w:abstractNum w:abstractNumId="1">
    <w:nsid w:val="FFFFFF89"/>
    <w:multiLevelType w:val="singleLevel"/>
    <w:tmpl w:val="131A4DE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1E5B96"/>
    <w:multiLevelType w:val="hybridMultilevel"/>
    <w:tmpl w:val="6CBA74E6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573F1"/>
    <w:multiLevelType w:val="hybridMultilevel"/>
    <w:tmpl w:val="8B4A0CE8"/>
    <w:lvl w:ilvl="0" w:tplc="FFFFFFFF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808080"/>
        <w:sz w:val="18"/>
        <w:szCs w:val="18"/>
      </w:rPr>
    </w:lvl>
    <w:lvl w:ilvl="1" w:tplc="FFFFFFFF">
      <w:start w:val="1"/>
      <w:numFmt w:val="bullet"/>
      <w:pStyle w:val="Puce2-6pts"/>
      <w:lvlText w:val="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14850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1B7560B"/>
    <w:multiLevelType w:val="singleLevel"/>
    <w:tmpl w:val="4A4C921E"/>
    <w:lvl w:ilvl="0">
      <w:numFmt w:val="bullet"/>
      <w:pStyle w:val="Listepuces3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6">
    <w:nsid w:val="125B5FC9"/>
    <w:multiLevelType w:val="hybridMultilevel"/>
    <w:tmpl w:val="A8401AFC"/>
    <w:lvl w:ilvl="0" w:tplc="682A73E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406FD"/>
    <w:multiLevelType w:val="hybridMultilevel"/>
    <w:tmpl w:val="80EAF2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17B78"/>
    <w:multiLevelType w:val="hybridMultilevel"/>
    <w:tmpl w:val="F694516E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444A9"/>
    <w:multiLevelType w:val="hybridMultilevel"/>
    <w:tmpl w:val="245A1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E38">
      <w:numFmt w:val="bullet"/>
      <w:lvlText w:val="-"/>
      <w:lvlJc w:val="left"/>
      <w:pPr>
        <w:ind w:left="1440" w:hanging="360"/>
      </w:pPr>
      <w:rPr>
        <w:rFonts w:ascii="Arial" w:eastAsia="Cambria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A6190"/>
    <w:multiLevelType w:val="singleLevel"/>
    <w:tmpl w:val="36E8E4A0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</w:rPr>
    </w:lvl>
  </w:abstractNum>
  <w:abstractNum w:abstractNumId="11">
    <w:nsid w:val="1BC75F9A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1E7D4EC5"/>
    <w:multiLevelType w:val="hybridMultilevel"/>
    <w:tmpl w:val="44967A4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2A3A0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>
    <w:nsid w:val="22653B3F"/>
    <w:multiLevelType w:val="hybridMultilevel"/>
    <w:tmpl w:val="5700FB28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D65009"/>
    <w:multiLevelType w:val="multilevel"/>
    <w:tmpl w:val="EA80F2CC"/>
    <w:lvl w:ilvl="0">
      <w:start w:val="1"/>
      <w:numFmt w:val="decimal"/>
      <w:lvlText w:val="%1"/>
      <w:lvlJc w:val="left"/>
      <w:pPr>
        <w:ind w:left="858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16">
    <w:nsid w:val="2DBA63B1"/>
    <w:multiLevelType w:val="hybridMultilevel"/>
    <w:tmpl w:val="AD1A5032"/>
    <w:lvl w:ilvl="0" w:tplc="C2B0528C">
      <w:start w:val="1"/>
      <w:numFmt w:val="decimal"/>
      <w:lvlText w:val="Chapitre 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13A97"/>
    <w:multiLevelType w:val="hybridMultilevel"/>
    <w:tmpl w:val="E9AAC6B6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F1CCA"/>
    <w:multiLevelType w:val="hybridMultilevel"/>
    <w:tmpl w:val="07743384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503FC4"/>
    <w:multiLevelType w:val="singleLevel"/>
    <w:tmpl w:val="D592C9E8"/>
    <w:lvl w:ilvl="0">
      <w:start w:val="1"/>
      <w:numFmt w:val="bullet"/>
      <w:pStyle w:val="Listepuce11cm"/>
      <w:lvlText w:val=""/>
      <w:lvlJc w:val="left"/>
      <w:pPr>
        <w:tabs>
          <w:tab w:val="num" w:pos="900"/>
        </w:tabs>
        <w:ind w:left="824" w:hanging="284"/>
      </w:pPr>
      <w:rPr>
        <w:rFonts w:ascii="Wingdings" w:hAnsi="Wingdings" w:hint="default"/>
        <w:color w:val="FF6600"/>
      </w:rPr>
    </w:lvl>
  </w:abstractNum>
  <w:abstractNum w:abstractNumId="20">
    <w:nsid w:val="3C984671"/>
    <w:multiLevelType w:val="hybridMultilevel"/>
    <w:tmpl w:val="79E02A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97799"/>
    <w:multiLevelType w:val="hybridMultilevel"/>
    <w:tmpl w:val="DEF87A3A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BD0116"/>
    <w:multiLevelType w:val="hybridMultilevel"/>
    <w:tmpl w:val="9224D7DA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69426A"/>
    <w:multiLevelType w:val="hybridMultilevel"/>
    <w:tmpl w:val="2C18E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7B19AF"/>
    <w:multiLevelType w:val="hybridMultilevel"/>
    <w:tmpl w:val="28FEEC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F415C2"/>
    <w:multiLevelType w:val="hybridMultilevel"/>
    <w:tmpl w:val="AE3CA1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0E7D7D"/>
    <w:multiLevelType w:val="multilevel"/>
    <w:tmpl w:val="D97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1E1298"/>
    <w:multiLevelType w:val="singleLevel"/>
    <w:tmpl w:val="301ABB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4D255BD6"/>
    <w:multiLevelType w:val="singleLevel"/>
    <w:tmpl w:val="522604F4"/>
    <w:lvl w:ilvl="0">
      <w:start w:val="1"/>
      <w:numFmt w:val="bullet"/>
      <w:pStyle w:val="Listepuce13cm"/>
      <w:lvlText w:val="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  <w:color w:val="073E47"/>
      </w:rPr>
    </w:lvl>
  </w:abstractNum>
  <w:abstractNum w:abstractNumId="29">
    <w:nsid w:val="4EBC3D5C"/>
    <w:multiLevelType w:val="hybridMultilevel"/>
    <w:tmpl w:val="CA1ABB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450532"/>
    <w:multiLevelType w:val="hybridMultilevel"/>
    <w:tmpl w:val="E338626E"/>
    <w:lvl w:ilvl="0" w:tplc="040C000D">
      <w:start w:val="1"/>
      <w:numFmt w:val="bullet"/>
      <w:pStyle w:val="Puce2-0pt"/>
      <w:lvlText w:val="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8AE5514"/>
    <w:multiLevelType w:val="hybridMultilevel"/>
    <w:tmpl w:val="9DECF1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E47AFA"/>
    <w:multiLevelType w:val="hybridMultilevel"/>
    <w:tmpl w:val="C7AA3BF8"/>
    <w:lvl w:ilvl="0" w:tplc="F47E38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601CCA"/>
    <w:multiLevelType w:val="hybridMultilevel"/>
    <w:tmpl w:val="5A60806A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3F1F7F"/>
    <w:multiLevelType w:val="singleLevel"/>
    <w:tmpl w:val="BB0077A8"/>
    <w:lvl w:ilvl="0">
      <w:start w:val="1"/>
      <w:numFmt w:val="bullet"/>
      <w:pStyle w:val="Enum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2CA038C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BDB6538"/>
    <w:multiLevelType w:val="hybridMultilevel"/>
    <w:tmpl w:val="6622C4F6"/>
    <w:lvl w:ilvl="0" w:tplc="829C0AC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0"/>
  </w:num>
  <w:num w:numId="4">
    <w:abstractNumId w:val="3"/>
  </w:num>
  <w:num w:numId="5">
    <w:abstractNumId w:val="30"/>
  </w:num>
  <w:num w:numId="6">
    <w:abstractNumId w:val="15"/>
  </w:num>
  <w:num w:numId="7">
    <w:abstractNumId w:val="1"/>
  </w:num>
  <w:num w:numId="8">
    <w:abstractNumId w:val="34"/>
  </w:num>
  <w:num w:numId="9">
    <w:abstractNumId w:val="5"/>
  </w:num>
  <w:num w:numId="10">
    <w:abstractNumId w:val="16"/>
  </w:num>
  <w:num w:numId="11">
    <w:abstractNumId w:val="9"/>
  </w:num>
  <w:num w:numId="12">
    <w:abstractNumId w:val="36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2"/>
  </w:num>
  <w:num w:numId="18">
    <w:abstractNumId w:val="11"/>
  </w:num>
  <w:num w:numId="19">
    <w:abstractNumId w:val="35"/>
  </w:num>
  <w:num w:numId="20">
    <w:abstractNumId w:val="22"/>
  </w:num>
  <w:num w:numId="21">
    <w:abstractNumId w:val="10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6"/>
  </w:num>
  <w:num w:numId="25">
    <w:abstractNumId w:val="2"/>
  </w:num>
  <w:num w:numId="26">
    <w:abstractNumId w:val="18"/>
  </w:num>
  <w:num w:numId="27">
    <w:abstractNumId w:val="33"/>
  </w:num>
  <w:num w:numId="28">
    <w:abstractNumId w:val="21"/>
  </w:num>
  <w:num w:numId="29">
    <w:abstractNumId w:val="17"/>
  </w:num>
  <w:num w:numId="30">
    <w:abstractNumId w:val="8"/>
  </w:num>
  <w:num w:numId="31">
    <w:abstractNumId w:val="20"/>
  </w:num>
  <w:num w:numId="32">
    <w:abstractNumId w:val="7"/>
  </w:num>
  <w:num w:numId="33">
    <w:abstractNumId w:val="26"/>
  </w:num>
  <w:num w:numId="34">
    <w:abstractNumId w:val="23"/>
  </w:num>
  <w:num w:numId="35">
    <w:abstractNumId w:val="29"/>
  </w:num>
  <w:num w:numId="36">
    <w:abstractNumId w:val="32"/>
  </w:num>
  <w:num w:numId="37">
    <w:abstractNumId w:val="13"/>
  </w:num>
  <w:num w:numId="38">
    <w:abstractNumId w:val="14"/>
  </w:num>
  <w:num w:numId="39">
    <w:abstractNumId w:val="31"/>
  </w:num>
  <w:num w:numId="40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C4"/>
    <w:rsid w:val="00000CE7"/>
    <w:rsid w:val="0001097A"/>
    <w:rsid w:val="00014B70"/>
    <w:rsid w:val="000174C3"/>
    <w:rsid w:val="00022A91"/>
    <w:rsid w:val="0002766B"/>
    <w:rsid w:val="00030024"/>
    <w:rsid w:val="00030192"/>
    <w:rsid w:val="00042270"/>
    <w:rsid w:val="000430E4"/>
    <w:rsid w:val="00046B1B"/>
    <w:rsid w:val="00047FD6"/>
    <w:rsid w:val="00053C95"/>
    <w:rsid w:val="00056377"/>
    <w:rsid w:val="000616F1"/>
    <w:rsid w:val="000625CB"/>
    <w:rsid w:val="0006386B"/>
    <w:rsid w:val="000677EA"/>
    <w:rsid w:val="000713C4"/>
    <w:rsid w:val="00073C02"/>
    <w:rsid w:val="0007531A"/>
    <w:rsid w:val="000775B4"/>
    <w:rsid w:val="000814EE"/>
    <w:rsid w:val="0008323E"/>
    <w:rsid w:val="00086999"/>
    <w:rsid w:val="00093652"/>
    <w:rsid w:val="00096059"/>
    <w:rsid w:val="000962EC"/>
    <w:rsid w:val="00097D3B"/>
    <w:rsid w:val="000A03A6"/>
    <w:rsid w:val="000A295B"/>
    <w:rsid w:val="000B0304"/>
    <w:rsid w:val="000B63F1"/>
    <w:rsid w:val="000B6FBB"/>
    <w:rsid w:val="000B7A6F"/>
    <w:rsid w:val="000C1F54"/>
    <w:rsid w:val="000C5FC1"/>
    <w:rsid w:val="000D1146"/>
    <w:rsid w:val="000D127C"/>
    <w:rsid w:val="000D2CD0"/>
    <w:rsid w:val="000E1791"/>
    <w:rsid w:val="000E5851"/>
    <w:rsid w:val="000F009A"/>
    <w:rsid w:val="000F0CF5"/>
    <w:rsid w:val="000F1EA8"/>
    <w:rsid w:val="000F7D6C"/>
    <w:rsid w:val="00100722"/>
    <w:rsid w:val="00104907"/>
    <w:rsid w:val="00105517"/>
    <w:rsid w:val="0010722C"/>
    <w:rsid w:val="0011330E"/>
    <w:rsid w:val="00116D1C"/>
    <w:rsid w:val="00121C9C"/>
    <w:rsid w:val="00121D8B"/>
    <w:rsid w:val="00132453"/>
    <w:rsid w:val="001328D2"/>
    <w:rsid w:val="001350B0"/>
    <w:rsid w:val="00137D46"/>
    <w:rsid w:val="0014002C"/>
    <w:rsid w:val="00140506"/>
    <w:rsid w:val="0014247C"/>
    <w:rsid w:val="0015344A"/>
    <w:rsid w:val="00155CB1"/>
    <w:rsid w:val="001626A6"/>
    <w:rsid w:val="00162DEC"/>
    <w:rsid w:val="00165CAB"/>
    <w:rsid w:val="00166B93"/>
    <w:rsid w:val="00166CED"/>
    <w:rsid w:val="00170B6C"/>
    <w:rsid w:val="0017171C"/>
    <w:rsid w:val="00176401"/>
    <w:rsid w:val="00176BC0"/>
    <w:rsid w:val="00190128"/>
    <w:rsid w:val="00191AED"/>
    <w:rsid w:val="00192211"/>
    <w:rsid w:val="00193111"/>
    <w:rsid w:val="00193F07"/>
    <w:rsid w:val="00193F4E"/>
    <w:rsid w:val="00195D21"/>
    <w:rsid w:val="001966E9"/>
    <w:rsid w:val="00196906"/>
    <w:rsid w:val="00196B3A"/>
    <w:rsid w:val="001A2B45"/>
    <w:rsid w:val="001A2DB0"/>
    <w:rsid w:val="001B05EA"/>
    <w:rsid w:val="001B55E2"/>
    <w:rsid w:val="001C1AFC"/>
    <w:rsid w:val="001C71A0"/>
    <w:rsid w:val="001C7EBD"/>
    <w:rsid w:val="001D07F8"/>
    <w:rsid w:val="001D1464"/>
    <w:rsid w:val="001D6D68"/>
    <w:rsid w:val="001E0032"/>
    <w:rsid w:val="001E12A2"/>
    <w:rsid w:val="001E2BBA"/>
    <w:rsid w:val="001E4DC9"/>
    <w:rsid w:val="001F4A69"/>
    <w:rsid w:val="001F4F48"/>
    <w:rsid w:val="001F70C5"/>
    <w:rsid w:val="00200804"/>
    <w:rsid w:val="002008EB"/>
    <w:rsid w:val="00201584"/>
    <w:rsid w:val="00203B34"/>
    <w:rsid w:val="0021041D"/>
    <w:rsid w:val="00210B7D"/>
    <w:rsid w:val="00211DBD"/>
    <w:rsid w:val="00223282"/>
    <w:rsid w:val="0023014E"/>
    <w:rsid w:val="00231134"/>
    <w:rsid w:val="00235376"/>
    <w:rsid w:val="002416EE"/>
    <w:rsid w:val="00245917"/>
    <w:rsid w:val="00246D2F"/>
    <w:rsid w:val="00246D7B"/>
    <w:rsid w:val="00247069"/>
    <w:rsid w:val="0025367B"/>
    <w:rsid w:val="002553E8"/>
    <w:rsid w:val="002558C8"/>
    <w:rsid w:val="00256AEB"/>
    <w:rsid w:val="00256F4F"/>
    <w:rsid w:val="0025726E"/>
    <w:rsid w:val="00260FD0"/>
    <w:rsid w:val="00263F8C"/>
    <w:rsid w:val="00266CBB"/>
    <w:rsid w:val="002708EC"/>
    <w:rsid w:val="00270F9D"/>
    <w:rsid w:val="0027349A"/>
    <w:rsid w:val="002746D2"/>
    <w:rsid w:val="002769D5"/>
    <w:rsid w:val="00280048"/>
    <w:rsid w:val="00285AE6"/>
    <w:rsid w:val="002A5FAC"/>
    <w:rsid w:val="002A7340"/>
    <w:rsid w:val="002A752C"/>
    <w:rsid w:val="002B25A6"/>
    <w:rsid w:val="002B66DA"/>
    <w:rsid w:val="002D6B04"/>
    <w:rsid w:val="002E3553"/>
    <w:rsid w:val="002E6AEE"/>
    <w:rsid w:val="002E7374"/>
    <w:rsid w:val="002F0CE0"/>
    <w:rsid w:val="002F0F5C"/>
    <w:rsid w:val="002F56C4"/>
    <w:rsid w:val="002F5D41"/>
    <w:rsid w:val="002F67A5"/>
    <w:rsid w:val="002F7CE5"/>
    <w:rsid w:val="002F7E83"/>
    <w:rsid w:val="00310C4E"/>
    <w:rsid w:val="003119D5"/>
    <w:rsid w:val="0031488B"/>
    <w:rsid w:val="003148FB"/>
    <w:rsid w:val="00324BC1"/>
    <w:rsid w:val="00324FA7"/>
    <w:rsid w:val="003257B9"/>
    <w:rsid w:val="00325D09"/>
    <w:rsid w:val="00326EE9"/>
    <w:rsid w:val="00331F7B"/>
    <w:rsid w:val="00332F77"/>
    <w:rsid w:val="00333A5C"/>
    <w:rsid w:val="00334BCB"/>
    <w:rsid w:val="00336685"/>
    <w:rsid w:val="00336697"/>
    <w:rsid w:val="00344AF2"/>
    <w:rsid w:val="00345014"/>
    <w:rsid w:val="0034547E"/>
    <w:rsid w:val="00346150"/>
    <w:rsid w:val="00346613"/>
    <w:rsid w:val="00351E8A"/>
    <w:rsid w:val="0035323D"/>
    <w:rsid w:val="00353780"/>
    <w:rsid w:val="00353ECC"/>
    <w:rsid w:val="00353F7E"/>
    <w:rsid w:val="003543F2"/>
    <w:rsid w:val="00356299"/>
    <w:rsid w:val="003619D2"/>
    <w:rsid w:val="003637A7"/>
    <w:rsid w:val="0036746F"/>
    <w:rsid w:val="00370EFF"/>
    <w:rsid w:val="00375CD2"/>
    <w:rsid w:val="00377706"/>
    <w:rsid w:val="003822F0"/>
    <w:rsid w:val="003873DE"/>
    <w:rsid w:val="0039518C"/>
    <w:rsid w:val="00396935"/>
    <w:rsid w:val="00396B5D"/>
    <w:rsid w:val="003A0E96"/>
    <w:rsid w:val="003A7078"/>
    <w:rsid w:val="003A7A94"/>
    <w:rsid w:val="003B6C84"/>
    <w:rsid w:val="003B72F8"/>
    <w:rsid w:val="003C25A7"/>
    <w:rsid w:val="003C29BA"/>
    <w:rsid w:val="003C606C"/>
    <w:rsid w:val="003C6F25"/>
    <w:rsid w:val="003D1A62"/>
    <w:rsid w:val="003E339E"/>
    <w:rsid w:val="003E4960"/>
    <w:rsid w:val="003E4ED9"/>
    <w:rsid w:val="003F094B"/>
    <w:rsid w:val="003F33BF"/>
    <w:rsid w:val="003F7FB3"/>
    <w:rsid w:val="00403AE2"/>
    <w:rsid w:val="004043A2"/>
    <w:rsid w:val="00405BE6"/>
    <w:rsid w:val="004100A0"/>
    <w:rsid w:val="00416A5B"/>
    <w:rsid w:val="0041798B"/>
    <w:rsid w:val="0042192A"/>
    <w:rsid w:val="00421FF0"/>
    <w:rsid w:val="00422586"/>
    <w:rsid w:val="00423094"/>
    <w:rsid w:val="00423FFC"/>
    <w:rsid w:val="004245AA"/>
    <w:rsid w:val="004255EB"/>
    <w:rsid w:val="00432D82"/>
    <w:rsid w:val="00434F98"/>
    <w:rsid w:val="00441CE3"/>
    <w:rsid w:val="004437A6"/>
    <w:rsid w:val="00446969"/>
    <w:rsid w:val="00450E19"/>
    <w:rsid w:val="00452A6E"/>
    <w:rsid w:val="00454BE2"/>
    <w:rsid w:val="00461AAA"/>
    <w:rsid w:val="004652DC"/>
    <w:rsid w:val="0046557C"/>
    <w:rsid w:val="00465678"/>
    <w:rsid w:val="00471C3D"/>
    <w:rsid w:val="00471C5D"/>
    <w:rsid w:val="0047350B"/>
    <w:rsid w:val="00473D37"/>
    <w:rsid w:val="00477A7B"/>
    <w:rsid w:val="004832C0"/>
    <w:rsid w:val="004847F1"/>
    <w:rsid w:val="0049043E"/>
    <w:rsid w:val="004923A9"/>
    <w:rsid w:val="00493E1F"/>
    <w:rsid w:val="004A48FE"/>
    <w:rsid w:val="004A4EDE"/>
    <w:rsid w:val="004A6CCF"/>
    <w:rsid w:val="004A7F66"/>
    <w:rsid w:val="004B361C"/>
    <w:rsid w:val="004B3BA8"/>
    <w:rsid w:val="004B41A2"/>
    <w:rsid w:val="004B5BC8"/>
    <w:rsid w:val="004B68B2"/>
    <w:rsid w:val="004B6C02"/>
    <w:rsid w:val="004C12FC"/>
    <w:rsid w:val="004C2870"/>
    <w:rsid w:val="004C2E6D"/>
    <w:rsid w:val="004C66DD"/>
    <w:rsid w:val="004D0D0F"/>
    <w:rsid w:val="004D168A"/>
    <w:rsid w:val="004D595C"/>
    <w:rsid w:val="004E2524"/>
    <w:rsid w:val="004E2FF1"/>
    <w:rsid w:val="004E6BC5"/>
    <w:rsid w:val="004E7371"/>
    <w:rsid w:val="005010C5"/>
    <w:rsid w:val="0050284B"/>
    <w:rsid w:val="005078CB"/>
    <w:rsid w:val="005161D3"/>
    <w:rsid w:val="0052088D"/>
    <w:rsid w:val="00522CEC"/>
    <w:rsid w:val="005259C0"/>
    <w:rsid w:val="00527E91"/>
    <w:rsid w:val="00530D4B"/>
    <w:rsid w:val="005324C6"/>
    <w:rsid w:val="00532D24"/>
    <w:rsid w:val="005337C9"/>
    <w:rsid w:val="00535731"/>
    <w:rsid w:val="0054532F"/>
    <w:rsid w:val="00545345"/>
    <w:rsid w:val="005601AE"/>
    <w:rsid w:val="0056135B"/>
    <w:rsid w:val="00562F95"/>
    <w:rsid w:val="0056522C"/>
    <w:rsid w:val="00576F87"/>
    <w:rsid w:val="00582466"/>
    <w:rsid w:val="0059094B"/>
    <w:rsid w:val="00596CD6"/>
    <w:rsid w:val="005975F5"/>
    <w:rsid w:val="005A0A69"/>
    <w:rsid w:val="005A6B7C"/>
    <w:rsid w:val="005B0FB3"/>
    <w:rsid w:val="005B0FBA"/>
    <w:rsid w:val="005B1074"/>
    <w:rsid w:val="005B29B6"/>
    <w:rsid w:val="005B31F6"/>
    <w:rsid w:val="005B373B"/>
    <w:rsid w:val="005B3A3F"/>
    <w:rsid w:val="005B4515"/>
    <w:rsid w:val="005B5BB5"/>
    <w:rsid w:val="005C400A"/>
    <w:rsid w:val="005C45D6"/>
    <w:rsid w:val="005C76E3"/>
    <w:rsid w:val="005D238E"/>
    <w:rsid w:val="005D759E"/>
    <w:rsid w:val="005E3038"/>
    <w:rsid w:val="005E3CA7"/>
    <w:rsid w:val="005E3D5F"/>
    <w:rsid w:val="005E54C9"/>
    <w:rsid w:val="005F0FE2"/>
    <w:rsid w:val="005F1091"/>
    <w:rsid w:val="005F12CC"/>
    <w:rsid w:val="005F1A8D"/>
    <w:rsid w:val="005F2770"/>
    <w:rsid w:val="005F434D"/>
    <w:rsid w:val="005F57EC"/>
    <w:rsid w:val="005F6E05"/>
    <w:rsid w:val="0060304D"/>
    <w:rsid w:val="006058A8"/>
    <w:rsid w:val="00605BE1"/>
    <w:rsid w:val="00605CCA"/>
    <w:rsid w:val="00607AF2"/>
    <w:rsid w:val="006138DA"/>
    <w:rsid w:val="00613CDD"/>
    <w:rsid w:val="0061627C"/>
    <w:rsid w:val="00616346"/>
    <w:rsid w:val="00620D21"/>
    <w:rsid w:val="00622345"/>
    <w:rsid w:val="0062664D"/>
    <w:rsid w:val="00631BCF"/>
    <w:rsid w:val="006358BB"/>
    <w:rsid w:val="00645700"/>
    <w:rsid w:val="00652743"/>
    <w:rsid w:val="00654096"/>
    <w:rsid w:val="006555CE"/>
    <w:rsid w:val="00663975"/>
    <w:rsid w:val="00664174"/>
    <w:rsid w:val="0066559B"/>
    <w:rsid w:val="00666E3E"/>
    <w:rsid w:val="006677D0"/>
    <w:rsid w:val="00667A71"/>
    <w:rsid w:val="00675E59"/>
    <w:rsid w:val="0067640C"/>
    <w:rsid w:val="0067749C"/>
    <w:rsid w:val="0067777B"/>
    <w:rsid w:val="00681204"/>
    <w:rsid w:val="0069071B"/>
    <w:rsid w:val="006929B1"/>
    <w:rsid w:val="00696087"/>
    <w:rsid w:val="00696D34"/>
    <w:rsid w:val="006A3247"/>
    <w:rsid w:val="006A3F3D"/>
    <w:rsid w:val="006A72BD"/>
    <w:rsid w:val="006B253A"/>
    <w:rsid w:val="006B27E4"/>
    <w:rsid w:val="006B45EB"/>
    <w:rsid w:val="006C513B"/>
    <w:rsid w:val="006D2568"/>
    <w:rsid w:val="006D2BF4"/>
    <w:rsid w:val="006D3B1F"/>
    <w:rsid w:val="006D4C48"/>
    <w:rsid w:val="006D7744"/>
    <w:rsid w:val="006E055B"/>
    <w:rsid w:val="006E11E5"/>
    <w:rsid w:val="006E16AD"/>
    <w:rsid w:val="006E252D"/>
    <w:rsid w:val="006E4814"/>
    <w:rsid w:val="006E69F6"/>
    <w:rsid w:val="006F16E3"/>
    <w:rsid w:val="006F3E92"/>
    <w:rsid w:val="006F6128"/>
    <w:rsid w:val="007005E7"/>
    <w:rsid w:val="00701C8B"/>
    <w:rsid w:val="00703A79"/>
    <w:rsid w:val="0070448F"/>
    <w:rsid w:val="007110C2"/>
    <w:rsid w:val="00713B9E"/>
    <w:rsid w:val="007164AF"/>
    <w:rsid w:val="00717189"/>
    <w:rsid w:val="0072113D"/>
    <w:rsid w:val="00727501"/>
    <w:rsid w:val="0073378F"/>
    <w:rsid w:val="007358C5"/>
    <w:rsid w:val="007430F1"/>
    <w:rsid w:val="00743D92"/>
    <w:rsid w:val="00744CB8"/>
    <w:rsid w:val="007467B2"/>
    <w:rsid w:val="0075777E"/>
    <w:rsid w:val="00770C25"/>
    <w:rsid w:val="0077288A"/>
    <w:rsid w:val="007745BB"/>
    <w:rsid w:val="00780097"/>
    <w:rsid w:val="00784735"/>
    <w:rsid w:val="00785713"/>
    <w:rsid w:val="00787EF4"/>
    <w:rsid w:val="00790A21"/>
    <w:rsid w:val="0079477D"/>
    <w:rsid w:val="00797CA5"/>
    <w:rsid w:val="007A392D"/>
    <w:rsid w:val="007A7B20"/>
    <w:rsid w:val="007B0A1E"/>
    <w:rsid w:val="007B2D63"/>
    <w:rsid w:val="007B3188"/>
    <w:rsid w:val="007B5356"/>
    <w:rsid w:val="007B7036"/>
    <w:rsid w:val="007B7247"/>
    <w:rsid w:val="007B73D4"/>
    <w:rsid w:val="007C0171"/>
    <w:rsid w:val="007C1280"/>
    <w:rsid w:val="007C3FAD"/>
    <w:rsid w:val="007C3FD7"/>
    <w:rsid w:val="007D3909"/>
    <w:rsid w:val="007D5FEA"/>
    <w:rsid w:val="007D62A4"/>
    <w:rsid w:val="007E79DD"/>
    <w:rsid w:val="007E7BD5"/>
    <w:rsid w:val="007F0C64"/>
    <w:rsid w:val="007F2F55"/>
    <w:rsid w:val="007F41AD"/>
    <w:rsid w:val="007F778E"/>
    <w:rsid w:val="00801B40"/>
    <w:rsid w:val="00811D1D"/>
    <w:rsid w:val="00831240"/>
    <w:rsid w:val="008323C4"/>
    <w:rsid w:val="00832706"/>
    <w:rsid w:val="00833AB9"/>
    <w:rsid w:val="00837896"/>
    <w:rsid w:val="00841A13"/>
    <w:rsid w:val="00844228"/>
    <w:rsid w:val="00844F01"/>
    <w:rsid w:val="00846EA1"/>
    <w:rsid w:val="00850B88"/>
    <w:rsid w:val="00855EA0"/>
    <w:rsid w:val="008604E4"/>
    <w:rsid w:val="0086664E"/>
    <w:rsid w:val="00870784"/>
    <w:rsid w:val="00876CC1"/>
    <w:rsid w:val="00877BF4"/>
    <w:rsid w:val="00877C4C"/>
    <w:rsid w:val="00883930"/>
    <w:rsid w:val="00884601"/>
    <w:rsid w:val="00885FD8"/>
    <w:rsid w:val="00886E71"/>
    <w:rsid w:val="00890F69"/>
    <w:rsid w:val="008A2B81"/>
    <w:rsid w:val="008A7CCD"/>
    <w:rsid w:val="008B0157"/>
    <w:rsid w:val="008B5C0A"/>
    <w:rsid w:val="008B6BF3"/>
    <w:rsid w:val="008C24FF"/>
    <w:rsid w:val="008C4F51"/>
    <w:rsid w:val="008C51A3"/>
    <w:rsid w:val="008D1DBF"/>
    <w:rsid w:val="008D1EAC"/>
    <w:rsid w:val="008D22EC"/>
    <w:rsid w:val="008D350D"/>
    <w:rsid w:val="008D5432"/>
    <w:rsid w:val="008D5DD3"/>
    <w:rsid w:val="008D5E52"/>
    <w:rsid w:val="008E3E4B"/>
    <w:rsid w:val="008E4AC6"/>
    <w:rsid w:val="008E5C07"/>
    <w:rsid w:val="008E5D39"/>
    <w:rsid w:val="008F4081"/>
    <w:rsid w:val="008F7B99"/>
    <w:rsid w:val="00900D29"/>
    <w:rsid w:val="009045BB"/>
    <w:rsid w:val="00917450"/>
    <w:rsid w:val="00921F2D"/>
    <w:rsid w:val="0092283B"/>
    <w:rsid w:val="00922C6E"/>
    <w:rsid w:val="009248EE"/>
    <w:rsid w:val="0092719F"/>
    <w:rsid w:val="0093122E"/>
    <w:rsid w:val="00933145"/>
    <w:rsid w:val="0093375A"/>
    <w:rsid w:val="00934188"/>
    <w:rsid w:val="009370D4"/>
    <w:rsid w:val="00942A29"/>
    <w:rsid w:val="00946E30"/>
    <w:rsid w:val="00947A65"/>
    <w:rsid w:val="0095388B"/>
    <w:rsid w:val="0095466E"/>
    <w:rsid w:val="009546DD"/>
    <w:rsid w:val="009565EB"/>
    <w:rsid w:val="009574E8"/>
    <w:rsid w:val="0096193D"/>
    <w:rsid w:val="00964E14"/>
    <w:rsid w:val="009664DD"/>
    <w:rsid w:val="00973BF6"/>
    <w:rsid w:val="00975AC6"/>
    <w:rsid w:val="00977447"/>
    <w:rsid w:val="00982B5A"/>
    <w:rsid w:val="009838B8"/>
    <w:rsid w:val="00983CCF"/>
    <w:rsid w:val="00985B1E"/>
    <w:rsid w:val="009866B0"/>
    <w:rsid w:val="009867A8"/>
    <w:rsid w:val="00990D02"/>
    <w:rsid w:val="0099394D"/>
    <w:rsid w:val="009967C2"/>
    <w:rsid w:val="009A471D"/>
    <w:rsid w:val="009A6EFC"/>
    <w:rsid w:val="009B13C5"/>
    <w:rsid w:val="009B1A32"/>
    <w:rsid w:val="009B28BC"/>
    <w:rsid w:val="009B7659"/>
    <w:rsid w:val="009C5099"/>
    <w:rsid w:val="009C50D9"/>
    <w:rsid w:val="009D26CF"/>
    <w:rsid w:val="009D2F28"/>
    <w:rsid w:val="009D34F3"/>
    <w:rsid w:val="009D605E"/>
    <w:rsid w:val="009E09E1"/>
    <w:rsid w:val="009E318D"/>
    <w:rsid w:val="009E3E5D"/>
    <w:rsid w:val="009E465D"/>
    <w:rsid w:val="009E4721"/>
    <w:rsid w:val="009E503F"/>
    <w:rsid w:val="009E661A"/>
    <w:rsid w:val="009E6D31"/>
    <w:rsid w:val="009F42E7"/>
    <w:rsid w:val="00A0033A"/>
    <w:rsid w:val="00A00636"/>
    <w:rsid w:val="00A00F25"/>
    <w:rsid w:val="00A0133C"/>
    <w:rsid w:val="00A02B3F"/>
    <w:rsid w:val="00A11BB2"/>
    <w:rsid w:val="00A11CAD"/>
    <w:rsid w:val="00A21D71"/>
    <w:rsid w:val="00A25BF9"/>
    <w:rsid w:val="00A3147C"/>
    <w:rsid w:val="00A31650"/>
    <w:rsid w:val="00A31A56"/>
    <w:rsid w:val="00A32D44"/>
    <w:rsid w:val="00A358C6"/>
    <w:rsid w:val="00A42DCD"/>
    <w:rsid w:val="00A44EB9"/>
    <w:rsid w:val="00A51B59"/>
    <w:rsid w:val="00A57ABC"/>
    <w:rsid w:val="00A57DF1"/>
    <w:rsid w:val="00A6060F"/>
    <w:rsid w:val="00A65503"/>
    <w:rsid w:val="00A71A5B"/>
    <w:rsid w:val="00A72C2F"/>
    <w:rsid w:val="00A7595D"/>
    <w:rsid w:val="00A80EB7"/>
    <w:rsid w:val="00A825C3"/>
    <w:rsid w:val="00A83FA9"/>
    <w:rsid w:val="00A87D9B"/>
    <w:rsid w:val="00A90ABB"/>
    <w:rsid w:val="00A93A0E"/>
    <w:rsid w:val="00A940FC"/>
    <w:rsid w:val="00A9433D"/>
    <w:rsid w:val="00A954A3"/>
    <w:rsid w:val="00A96DBB"/>
    <w:rsid w:val="00A97373"/>
    <w:rsid w:val="00AA0F4B"/>
    <w:rsid w:val="00AA2213"/>
    <w:rsid w:val="00AA2518"/>
    <w:rsid w:val="00AB0ED8"/>
    <w:rsid w:val="00AB3651"/>
    <w:rsid w:val="00AB6688"/>
    <w:rsid w:val="00AC3F6A"/>
    <w:rsid w:val="00AC69C2"/>
    <w:rsid w:val="00AC6A0C"/>
    <w:rsid w:val="00AC76AB"/>
    <w:rsid w:val="00AD5B25"/>
    <w:rsid w:val="00AD7564"/>
    <w:rsid w:val="00AE3A24"/>
    <w:rsid w:val="00AE682C"/>
    <w:rsid w:val="00AF5FC9"/>
    <w:rsid w:val="00B00FB1"/>
    <w:rsid w:val="00B0172C"/>
    <w:rsid w:val="00B03618"/>
    <w:rsid w:val="00B04DB2"/>
    <w:rsid w:val="00B0528B"/>
    <w:rsid w:val="00B05B34"/>
    <w:rsid w:val="00B064D4"/>
    <w:rsid w:val="00B13E46"/>
    <w:rsid w:val="00B14091"/>
    <w:rsid w:val="00B14897"/>
    <w:rsid w:val="00B213A4"/>
    <w:rsid w:val="00B213DF"/>
    <w:rsid w:val="00B23C8F"/>
    <w:rsid w:val="00B243C9"/>
    <w:rsid w:val="00B30444"/>
    <w:rsid w:val="00B3090D"/>
    <w:rsid w:val="00B4011A"/>
    <w:rsid w:val="00B40A9F"/>
    <w:rsid w:val="00B40EF6"/>
    <w:rsid w:val="00B4447E"/>
    <w:rsid w:val="00B46270"/>
    <w:rsid w:val="00B4675D"/>
    <w:rsid w:val="00B46C4E"/>
    <w:rsid w:val="00B512F4"/>
    <w:rsid w:val="00B551E8"/>
    <w:rsid w:val="00B60073"/>
    <w:rsid w:val="00B653EB"/>
    <w:rsid w:val="00B7288C"/>
    <w:rsid w:val="00B7353F"/>
    <w:rsid w:val="00B739B9"/>
    <w:rsid w:val="00B73D7A"/>
    <w:rsid w:val="00B7483E"/>
    <w:rsid w:val="00B76A13"/>
    <w:rsid w:val="00B77569"/>
    <w:rsid w:val="00B83D76"/>
    <w:rsid w:val="00B8622E"/>
    <w:rsid w:val="00B90277"/>
    <w:rsid w:val="00B902D2"/>
    <w:rsid w:val="00B91168"/>
    <w:rsid w:val="00B97D99"/>
    <w:rsid w:val="00BA631A"/>
    <w:rsid w:val="00BA759A"/>
    <w:rsid w:val="00BA7BC4"/>
    <w:rsid w:val="00BB1544"/>
    <w:rsid w:val="00BB183E"/>
    <w:rsid w:val="00BB2CCA"/>
    <w:rsid w:val="00BB6238"/>
    <w:rsid w:val="00BC2975"/>
    <w:rsid w:val="00BC4210"/>
    <w:rsid w:val="00BC5E92"/>
    <w:rsid w:val="00BD0D68"/>
    <w:rsid w:val="00BD608B"/>
    <w:rsid w:val="00BE2495"/>
    <w:rsid w:val="00BE6711"/>
    <w:rsid w:val="00BE7072"/>
    <w:rsid w:val="00BE713B"/>
    <w:rsid w:val="00BE7511"/>
    <w:rsid w:val="00BE76C3"/>
    <w:rsid w:val="00BF0953"/>
    <w:rsid w:val="00BF25D8"/>
    <w:rsid w:val="00BF2DFA"/>
    <w:rsid w:val="00BF5471"/>
    <w:rsid w:val="00BF5814"/>
    <w:rsid w:val="00BF62FA"/>
    <w:rsid w:val="00C011CE"/>
    <w:rsid w:val="00C01649"/>
    <w:rsid w:val="00C0686E"/>
    <w:rsid w:val="00C12E2E"/>
    <w:rsid w:val="00C1537C"/>
    <w:rsid w:val="00C21DBE"/>
    <w:rsid w:val="00C242E7"/>
    <w:rsid w:val="00C264EA"/>
    <w:rsid w:val="00C30327"/>
    <w:rsid w:val="00C30B67"/>
    <w:rsid w:val="00C36CE4"/>
    <w:rsid w:val="00C518A5"/>
    <w:rsid w:val="00C5543C"/>
    <w:rsid w:val="00C60C05"/>
    <w:rsid w:val="00C61BA1"/>
    <w:rsid w:val="00C63428"/>
    <w:rsid w:val="00C718BB"/>
    <w:rsid w:val="00C93CED"/>
    <w:rsid w:val="00C94C0C"/>
    <w:rsid w:val="00C96A89"/>
    <w:rsid w:val="00CA118A"/>
    <w:rsid w:val="00CA17A1"/>
    <w:rsid w:val="00CA3506"/>
    <w:rsid w:val="00CA5289"/>
    <w:rsid w:val="00CB0AE8"/>
    <w:rsid w:val="00CB35C4"/>
    <w:rsid w:val="00CC2293"/>
    <w:rsid w:val="00CD2F7B"/>
    <w:rsid w:val="00CD3082"/>
    <w:rsid w:val="00CD7A49"/>
    <w:rsid w:val="00CE03A7"/>
    <w:rsid w:val="00CE0767"/>
    <w:rsid w:val="00CE2172"/>
    <w:rsid w:val="00CE2313"/>
    <w:rsid w:val="00CE6670"/>
    <w:rsid w:val="00CF1E18"/>
    <w:rsid w:val="00CF3083"/>
    <w:rsid w:val="00CF37D7"/>
    <w:rsid w:val="00CF58F3"/>
    <w:rsid w:val="00CF66A3"/>
    <w:rsid w:val="00CF6F52"/>
    <w:rsid w:val="00CF7D76"/>
    <w:rsid w:val="00D010FE"/>
    <w:rsid w:val="00D040A5"/>
    <w:rsid w:val="00D04653"/>
    <w:rsid w:val="00D068AF"/>
    <w:rsid w:val="00D23BEF"/>
    <w:rsid w:val="00D24EC7"/>
    <w:rsid w:val="00D26F78"/>
    <w:rsid w:val="00D30B4E"/>
    <w:rsid w:val="00D33A81"/>
    <w:rsid w:val="00D41AA9"/>
    <w:rsid w:val="00D41CF2"/>
    <w:rsid w:val="00D433A0"/>
    <w:rsid w:val="00D4492C"/>
    <w:rsid w:val="00D46DB0"/>
    <w:rsid w:val="00D522B0"/>
    <w:rsid w:val="00D52EAA"/>
    <w:rsid w:val="00D54875"/>
    <w:rsid w:val="00D54B3B"/>
    <w:rsid w:val="00D56A06"/>
    <w:rsid w:val="00D57562"/>
    <w:rsid w:val="00D61FD5"/>
    <w:rsid w:val="00D628B2"/>
    <w:rsid w:val="00D63F92"/>
    <w:rsid w:val="00D652D0"/>
    <w:rsid w:val="00D6580F"/>
    <w:rsid w:val="00D72426"/>
    <w:rsid w:val="00D7536D"/>
    <w:rsid w:val="00D75CB4"/>
    <w:rsid w:val="00D82BB7"/>
    <w:rsid w:val="00D85008"/>
    <w:rsid w:val="00D86F42"/>
    <w:rsid w:val="00D909AB"/>
    <w:rsid w:val="00D916E6"/>
    <w:rsid w:val="00D916EA"/>
    <w:rsid w:val="00D94DCC"/>
    <w:rsid w:val="00DA0FFD"/>
    <w:rsid w:val="00DB4EBE"/>
    <w:rsid w:val="00DC240C"/>
    <w:rsid w:val="00DC5E0F"/>
    <w:rsid w:val="00DD0E32"/>
    <w:rsid w:val="00DD22EB"/>
    <w:rsid w:val="00DD38D8"/>
    <w:rsid w:val="00DD7E00"/>
    <w:rsid w:val="00DE05D0"/>
    <w:rsid w:val="00DE2F8C"/>
    <w:rsid w:val="00DE4A06"/>
    <w:rsid w:val="00DE5C6E"/>
    <w:rsid w:val="00DE6942"/>
    <w:rsid w:val="00DF40A0"/>
    <w:rsid w:val="00DF4278"/>
    <w:rsid w:val="00DF5923"/>
    <w:rsid w:val="00E0032B"/>
    <w:rsid w:val="00E043B2"/>
    <w:rsid w:val="00E04662"/>
    <w:rsid w:val="00E07EDE"/>
    <w:rsid w:val="00E11DD5"/>
    <w:rsid w:val="00E13998"/>
    <w:rsid w:val="00E149A4"/>
    <w:rsid w:val="00E17851"/>
    <w:rsid w:val="00E17B4A"/>
    <w:rsid w:val="00E2041D"/>
    <w:rsid w:val="00E21B60"/>
    <w:rsid w:val="00E23C5B"/>
    <w:rsid w:val="00E268A4"/>
    <w:rsid w:val="00E2707F"/>
    <w:rsid w:val="00E30468"/>
    <w:rsid w:val="00E30867"/>
    <w:rsid w:val="00E32496"/>
    <w:rsid w:val="00E3264E"/>
    <w:rsid w:val="00E331AC"/>
    <w:rsid w:val="00E35A94"/>
    <w:rsid w:val="00E3660C"/>
    <w:rsid w:val="00E37902"/>
    <w:rsid w:val="00E41C8D"/>
    <w:rsid w:val="00E45351"/>
    <w:rsid w:val="00E460F5"/>
    <w:rsid w:val="00E4650A"/>
    <w:rsid w:val="00E513EB"/>
    <w:rsid w:val="00E51547"/>
    <w:rsid w:val="00E53BC2"/>
    <w:rsid w:val="00E5415E"/>
    <w:rsid w:val="00E61DBF"/>
    <w:rsid w:val="00E63327"/>
    <w:rsid w:val="00E66D2D"/>
    <w:rsid w:val="00E77054"/>
    <w:rsid w:val="00E77928"/>
    <w:rsid w:val="00E82C28"/>
    <w:rsid w:val="00E8476C"/>
    <w:rsid w:val="00E84FE5"/>
    <w:rsid w:val="00E85590"/>
    <w:rsid w:val="00E87658"/>
    <w:rsid w:val="00E925D8"/>
    <w:rsid w:val="00E97516"/>
    <w:rsid w:val="00EA148F"/>
    <w:rsid w:val="00EA2DE0"/>
    <w:rsid w:val="00EA30B6"/>
    <w:rsid w:val="00EB788D"/>
    <w:rsid w:val="00EC0367"/>
    <w:rsid w:val="00EC0587"/>
    <w:rsid w:val="00EC2E14"/>
    <w:rsid w:val="00EC5568"/>
    <w:rsid w:val="00ED013A"/>
    <w:rsid w:val="00ED3B8B"/>
    <w:rsid w:val="00ED47AC"/>
    <w:rsid w:val="00EE24A5"/>
    <w:rsid w:val="00EE3535"/>
    <w:rsid w:val="00EE597D"/>
    <w:rsid w:val="00EE683F"/>
    <w:rsid w:val="00EF18E0"/>
    <w:rsid w:val="00EF22D6"/>
    <w:rsid w:val="00EF4F63"/>
    <w:rsid w:val="00EF5316"/>
    <w:rsid w:val="00EF7C68"/>
    <w:rsid w:val="00F01C76"/>
    <w:rsid w:val="00F06BCE"/>
    <w:rsid w:val="00F12D0B"/>
    <w:rsid w:val="00F165EB"/>
    <w:rsid w:val="00F21A4F"/>
    <w:rsid w:val="00F24F95"/>
    <w:rsid w:val="00F27180"/>
    <w:rsid w:val="00F3399F"/>
    <w:rsid w:val="00F3452D"/>
    <w:rsid w:val="00F34BC0"/>
    <w:rsid w:val="00F37158"/>
    <w:rsid w:val="00F401CF"/>
    <w:rsid w:val="00F42235"/>
    <w:rsid w:val="00F60204"/>
    <w:rsid w:val="00F624DB"/>
    <w:rsid w:val="00F63B7F"/>
    <w:rsid w:val="00F64DB7"/>
    <w:rsid w:val="00F7313D"/>
    <w:rsid w:val="00F74D7E"/>
    <w:rsid w:val="00F82560"/>
    <w:rsid w:val="00F8695E"/>
    <w:rsid w:val="00F87A41"/>
    <w:rsid w:val="00F91C94"/>
    <w:rsid w:val="00F94965"/>
    <w:rsid w:val="00F97DC0"/>
    <w:rsid w:val="00FA3971"/>
    <w:rsid w:val="00FA3D80"/>
    <w:rsid w:val="00FA5C7D"/>
    <w:rsid w:val="00FB30D5"/>
    <w:rsid w:val="00FB66E5"/>
    <w:rsid w:val="00FB674D"/>
    <w:rsid w:val="00FC1D5F"/>
    <w:rsid w:val="00FC3079"/>
    <w:rsid w:val="00FC360A"/>
    <w:rsid w:val="00FD2277"/>
    <w:rsid w:val="00FD25B5"/>
    <w:rsid w:val="00FD363E"/>
    <w:rsid w:val="00FD5AC5"/>
    <w:rsid w:val="00FD65B5"/>
    <w:rsid w:val="00FE1F2B"/>
    <w:rsid w:val="00FE2253"/>
    <w:rsid w:val="00FE27B6"/>
    <w:rsid w:val="00FE3CFE"/>
    <w:rsid w:val="00FE5F1F"/>
    <w:rsid w:val="00FF1142"/>
    <w:rsid w:val="00FF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2D8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01"/>
    <w:pPr>
      <w:spacing w:after="60" w:line="360" w:lineRule="auto"/>
      <w:jc w:val="both"/>
    </w:pPr>
    <w:rPr>
      <w:rFonts w:ascii="Helvetica Neue" w:eastAsia="Times New Roman" w:hAnsi="Helvetica Neue"/>
      <w:sz w:val="22"/>
    </w:rPr>
  </w:style>
  <w:style w:type="paragraph" w:styleId="Titre1">
    <w:name w:val="heading 1"/>
    <w:aliases w:val="Titre 24.1,§1.,wcp_Heading1,CHAPITRE,ARTICLE"/>
    <w:basedOn w:val="Normal"/>
    <w:next w:val="Normal"/>
    <w:link w:val="Titre1Car"/>
    <w:uiPriority w:val="9"/>
    <w:qFormat/>
    <w:rsid w:val="0070448F"/>
    <w:pPr>
      <w:keepNext/>
      <w:keepLines/>
      <w:numPr>
        <w:numId w:val="37"/>
      </w:numPr>
      <w:spacing w:before="360" w:after="360"/>
      <w:outlineLvl w:val="0"/>
    </w:pPr>
    <w:rPr>
      <w:b/>
      <w:bCs/>
      <w:caps/>
      <w:color w:val="345A8A"/>
      <w:sz w:val="24"/>
      <w:szCs w:val="32"/>
    </w:rPr>
  </w:style>
  <w:style w:type="paragraph" w:styleId="Titre2">
    <w:name w:val="heading 2"/>
    <w:aliases w:val="Titre de paragraphe,§1.1.,§1.1,wcp_Heading2,Corps de texte 1 du titre 1.,I.1.,M-Titre 2,poste,Titre 2 - ECOUIS,H2,Titre2,l2,I2,InterTitre,2nd level,h2,2,Header 2,Titre 2-CAT,Titre 21,t2.T2"/>
    <w:basedOn w:val="Normal"/>
    <w:next w:val="Normal"/>
    <w:link w:val="Titre2Car"/>
    <w:unhideWhenUsed/>
    <w:qFormat/>
    <w:rsid w:val="0070448F"/>
    <w:pPr>
      <w:keepNext/>
      <w:numPr>
        <w:ilvl w:val="1"/>
        <w:numId w:val="37"/>
      </w:numPr>
      <w:spacing w:before="480" w:after="180"/>
      <w:outlineLvl w:val="1"/>
    </w:pPr>
    <w:rPr>
      <w:b/>
      <w:bCs/>
      <w:i/>
      <w:iCs/>
      <w:color w:val="F79646"/>
      <w:szCs w:val="28"/>
    </w:rPr>
  </w:style>
  <w:style w:type="paragraph" w:styleId="Titre3">
    <w:name w:val="heading 3"/>
    <w:aliases w:val="Titre de sous paragraphe,§1.1.1.,§1.1.1,wcp_Heading3,Heading3_Titre3,Titre 3 Car Car,I.1.1.,M-Titre 3,Article,Titre sss,h3,3rd level,H3,Titre3,l3,CT,T3,Titre 31,t3.T3"/>
    <w:basedOn w:val="Normal"/>
    <w:next w:val="Normal"/>
    <w:link w:val="Titre3Car"/>
    <w:qFormat/>
    <w:rsid w:val="0027349A"/>
    <w:pPr>
      <w:keepNext/>
      <w:numPr>
        <w:ilvl w:val="2"/>
        <w:numId w:val="37"/>
      </w:numPr>
      <w:spacing w:before="240"/>
      <w:outlineLvl w:val="2"/>
    </w:pPr>
    <w:rPr>
      <w:rFonts w:ascii="Arial" w:hAnsi="Arial" w:cs="Arial"/>
      <w:b/>
      <w:bCs/>
      <w:color w:val="4F81BD"/>
      <w:szCs w:val="26"/>
    </w:rPr>
  </w:style>
  <w:style w:type="paragraph" w:styleId="Titre4">
    <w:name w:val="heading 4"/>
    <w:aliases w:val="Partie de sousparagraphe,§1.1.1.1.,§1.1.1.1,wcp_Heading4"/>
    <w:basedOn w:val="Normal"/>
    <w:next w:val="Normal"/>
    <w:link w:val="Titre4Car"/>
    <w:qFormat/>
    <w:rsid w:val="00A0033A"/>
    <w:pPr>
      <w:keepNext/>
      <w:numPr>
        <w:ilvl w:val="3"/>
        <w:numId w:val="37"/>
      </w:numPr>
      <w:spacing w:before="240" w:line="220" w:lineRule="exact"/>
      <w:outlineLvl w:val="3"/>
    </w:pPr>
    <w:rPr>
      <w:rFonts w:ascii="Arial" w:hAnsi="Arial"/>
      <w:b/>
      <w:bCs/>
      <w:i/>
      <w:smallCaps/>
      <w:color w:val="184353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rsid w:val="003119D5"/>
    <w:pPr>
      <w:keepNext/>
      <w:keepLines/>
      <w:numPr>
        <w:ilvl w:val="4"/>
        <w:numId w:val="3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119D5"/>
    <w:pPr>
      <w:keepNext/>
      <w:keepLines/>
      <w:numPr>
        <w:ilvl w:val="5"/>
        <w:numId w:val="3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3119D5"/>
    <w:pPr>
      <w:keepNext/>
      <w:keepLines/>
      <w:numPr>
        <w:ilvl w:val="6"/>
        <w:numId w:val="3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3119D5"/>
    <w:pPr>
      <w:keepNext/>
      <w:keepLines/>
      <w:numPr>
        <w:ilvl w:val="7"/>
        <w:numId w:val="3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nhideWhenUsed/>
    <w:qFormat/>
    <w:rsid w:val="003119D5"/>
    <w:pPr>
      <w:keepNext/>
      <w:keepLines/>
      <w:numPr>
        <w:ilvl w:val="8"/>
        <w:numId w:val="3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base"/>
    <w:basedOn w:val="Normal"/>
    <w:link w:val="En-tteCar"/>
    <w:unhideWhenUsed/>
    <w:rsid w:val="00D82BB7"/>
    <w:pPr>
      <w:tabs>
        <w:tab w:val="center" w:pos="4153"/>
        <w:tab w:val="right" w:pos="8306"/>
      </w:tabs>
    </w:pPr>
  </w:style>
  <w:style w:type="character" w:customStyle="1" w:styleId="En-tteCar">
    <w:name w:val="En-tête Car"/>
    <w:aliases w:val="base Car"/>
    <w:basedOn w:val="Policepardfaut"/>
    <w:link w:val="En-tte"/>
    <w:uiPriority w:val="99"/>
    <w:rsid w:val="00D82BB7"/>
  </w:style>
  <w:style w:type="paragraph" w:styleId="Pieddepage">
    <w:name w:val="footer"/>
    <w:basedOn w:val="Normal"/>
    <w:link w:val="PieddepageCar"/>
    <w:unhideWhenUsed/>
    <w:rsid w:val="00D82BB7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BB7"/>
  </w:style>
  <w:style w:type="paragraph" w:customStyle="1" w:styleId="Default">
    <w:name w:val="Default"/>
    <w:rsid w:val="00C04FD8"/>
    <w:pPr>
      <w:widowControl w:val="0"/>
      <w:autoSpaceDE w:val="0"/>
      <w:autoSpaceDN w:val="0"/>
      <w:adjustRightInd w:val="0"/>
    </w:pPr>
    <w:rPr>
      <w:rFonts w:ascii="FLEQMM+Acens" w:eastAsia="Times New Roman" w:hAnsi="FLEQMM+Acens" w:cs="FLEQMM+Acens"/>
      <w:color w:val="000000"/>
      <w:sz w:val="24"/>
      <w:szCs w:val="24"/>
      <w:lang w:val="en-US" w:eastAsia="en-US"/>
    </w:rPr>
  </w:style>
  <w:style w:type="paragraph" w:customStyle="1" w:styleId="CM14">
    <w:name w:val="CM14"/>
    <w:basedOn w:val="Default"/>
    <w:next w:val="Default"/>
    <w:uiPriority w:val="99"/>
    <w:rsid w:val="00677BD6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4E504F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4E504F"/>
    <w:rPr>
      <w:rFonts w:cs="Times New Roman"/>
      <w:color w:val="auto"/>
    </w:rPr>
  </w:style>
  <w:style w:type="paragraph" w:styleId="Retraitcorpsdetexte">
    <w:name w:val="Body Text Indent"/>
    <w:basedOn w:val="Normal"/>
    <w:link w:val="RetraitcorpsdetexteCar"/>
    <w:rsid w:val="00E2041D"/>
    <w:pPr>
      <w:tabs>
        <w:tab w:val="num" w:pos="2130"/>
      </w:tabs>
      <w:ind w:left="540"/>
    </w:pPr>
    <w:rPr>
      <w:rFonts w:ascii="Arial" w:hAnsi="Arial"/>
    </w:rPr>
  </w:style>
  <w:style w:type="paragraph" w:customStyle="1" w:styleId="Puce1-12pts">
    <w:name w:val="Puce1-12pts"/>
    <w:basedOn w:val="Corpsdetexte"/>
    <w:rsid w:val="00E2041D"/>
    <w:pPr>
      <w:keepLines/>
      <w:tabs>
        <w:tab w:val="num" w:pos="360"/>
      </w:tabs>
      <w:spacing w:after="240"/>
      <w:ind w:left="360" w:hanging="360"/>
    </w:pPr>
    <w:rPr>
      <w:rFonts w:ascii="Arial" w:hAnsi="Arial"/>
      <w:szCs w:val="22"/>
    </w:rPr>
  </w:style>
  <w:style w:type="paragraph" w:styleId="Corpsdetexte">
    <w:name w:val="Body Text"/>
    <w:basedOn w:val="Normal"/>
    <w:rsid w:val="00E2041D"/>
  </w:style>
  <w:style w:type="character" w:styleId="Numrodepage">
    <w:name w:val="page number"/>
    <w:basedOn w:val="Policepardfaut"/>
    <w:rsid w:val="00934188"/>
  </w:style>
  <w:style w:type="paragraph" w:styleId="Corpsdetexte3">
    <w:name w:val="Body Text 3"/>
    <w:basedOn w:val="Normal"/>
    <w:rsid w:val="0092283B"/>
    <w:rPr>
      <w:sz w:val="16"/>
      <w:szCs w:val="16"/>
    </w:rPr>
  </w:style>
  <w:style w:type="paragraph" w:styleId="Corpsdetexte2">
    <w:name w:val="Body Text 2"/>
    <w:basedOn w:val="Normal"/>
    <w:rsid w:val="00973BF6"/>
    <w:pPr>
      <w:spacing w:line="480" w:lineRule="auto"/>
    </w:pPr>
  </w:style>
  <w:style w:type="character" w:customStyle="1" w:styleId="Titre2Car">
    <w:name w:val="Titre 2 Car"/>
    <w:aliases w:val="Titre de paragraphe Car,§1.1. Car,§1.1 Car,wcp_Heading2 Car,Corps de texte 1 du titre 1. Car,I.1. Car,M-Titre 2 Car,poste Car,Titre 2 - ECOUIS Car,H2 Car,Titre2 Car,l2 Car,I2 Car,InterTitre Car,2nd level Car,h2 Car,2 Car,Header 2 Car"/>
    <w:link w:val="Titre2"/>
    <w:rsid w:val="0070448F"/>
    <w:rPr>
      <w:rFonts w:ascii="Helvetica Neue" w:eastAsia="Times New Roman" w:hAnsi="Helvetica Neue"/>
      <w:b/>
      <w:bCs/>
      <w:i/>
      <w:iCs/>
      <w:color w:val="F79646"/>
      <w:sz w:val="22"/>
      <w:szCs w:val="28"/>
    </w:rPr>
  </w:style>
  <w:style w:type="paragraph" w:customStyle="1" w:styleId="Listepuce11cm">
    <w:name w:val="Liste puce1 1cm"/>
    <w:basedOn w:val="Normal"/>
    <w:rsid w:val="0092719F"/>
    <w:pPr>
      <w:numPr>
        <w:numId w:val="1"/>
      </w:numPr>
      <w:tabs>
        <w:tab w:val="left" w:pos="851"/>
      </w:tabs>
      <w:spacing w:before="240" w:after="240"/>
    </w:pPr>
    <w:rPr>
      <w:rFonts w:ascii="Arial" w:hAnsi="Arial"/>
    </w:rPr>
  </w:style>
  <w:style w:type="paragraph" w:customStyle="1" w:styleId="Listepuce13cm">
    <w:name w:val="Liste puce1 3cm"/>
    <w:basedOn w:val="Normal"/>
    <w:rsid w:val="0092719F"/>
    <w:pPr>
      <w:numPr>
        <w:numId w:val="2"/>
      </w:numPr>
      <w:tabs>
        <w:tab w:val="left" w:pos="1985"/>
      </w:tabs>
    </w:pPr>
    <w:rPr>
      <w:rFonts w:ascii="Arial" w:hAnsi="Arial"/>
    </w:rPr>
  </w:style>
  <w:style w:type="table" w:styleId="Grille">
    <w:name w:val="Table Grid"/>
    <w:basedOn w:val="TableauNormal"/>
    <w:rsid w:val="003B72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2">
    <w:name w:val="Medium Grid 3 Accent 2"/>
    <w:basedOn w:val="TableauNormal"/>
    <w:uiPriority w:val="69"/>
    <w:rsid w:val="003B72F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Textedebulles">
    <w:name w:val="Balloon Text"/>
    <w:basedOn w:val="Normal"/>
    <w:link w:val="TextedebullesCar"/>
    <w:rsid w:val="00C634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C63428"/>
    <w:rPr>
      <w:rFonts w:ascii="Tahoma" w:hAnsi="Tahoma" w:cs="Tahoma"/>
      <w:sz w:val="16"/>
      <w:szCs w:val="16"/>
      <w:lang w:eastAsia="en-US"/>
    </w:rPr>
  </w:style>
  <w:style w:type="paragraph" w:styleId="Listepuces2">
    <w:name w:val="List Bullet 2"/>
    <w:basedOn w:val="Normal"/>
    <w:uiPriority w:val="99"/>
    <w:unhideWhenUsed/>
    <w:rsid w:val="00F82560"/>
    <w:pPr>
      <w:numPr>
        <w:numId w:val="3"/>
      </w:numPr>
      <w:spacing w:before="60"/>
      <w:contextualSpacing/>
    </w:pPr>
    <w:rPr>
      <w:rFonts w:ascii="Arial" w:hAnsi="Arial"/>
    </w:rPr>
  </w:style>
  <w:style w:type="character" w:customStyle="1" w:styleId="RetraitcorpsdetexteCar">
    <w:name w:val="Retrait corps de texte Car"/>
    <w:link w:val="Retraitcorpsdetexte"/>
    <w:rsid w:val="00F82560"/>
    <w:rPr>
      <w:rFonts w:ascii="Arial" w:eastAsia="Times New Roman" w:hAnsi="Arial"/>
      <w:szCs w:val="24"/>
    </w:rPr>
  </w:style>
  <w:style w:type="paragraph" w:customStyle="1" w:styleId="Puce2-6pts">
    <w:name w:val="Puce2-6pts"/>
    <w:basedOn w:val="Corpsdetexte"/>
    <w:rsid w:val="00F82560"/>
    <w:pPr>
      <w:keepLines/>
      <w:numPr>
        <w:ilvl w:val="1"/>
        <w:numId w:val="4"/>
      </w:numPr>
    </w:pPr>
    <w:rPr>
      <w:rFonts w:ascii="Arial" w:hAnsi="Arial"/>
      <w:szCs w:val="22"/>
    </w:rPr>
  </w:style>
  <w:style w:type="paragraph" w:customStyle="1" w:styleId="Puce2-0pt">
    <w:name w:val="Puce2-0pt"/>
    <w:basedOn w:val="Corpsdetexte"/>
    <w:rsid w:val="00F82560"/>
    <w:pPr>
      <w:keepLines/>
      <w:numPr>
        <w:numId w:val="5"/>
      </w:numPr>
      <w:spacing w:after="0"/>
    </w:pPr>
    <w:rPr>
      <w:rFonts w:ascii="Arial" w:hAnsi="Arial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784735"/>
    <w:pPr>
      <w:tabs>
        <w:tab w:val="right" w:leader="dot" w:pos="9736"/>
      </w:tabs>
      <w:spacing w:before="240" w:line="240" w:lineRule="auto"/>
    </w:pPr>
    <w:rPr>
      <w:b/>
      <w:caps/>
      <w:color w:val="1F497D"/>
    </w:rPr>
  </w:style>
  <w:style w:type="paragraph" w:styleId="TM2">
    <w:name w:val="toc 2"/>
    <w:basedOn w:val="Normal"/>
    <w:next w:val="Normal"/>
    <w:autoRedefine/>
    <w:uiPriority w:val="39"/>
    <w:rsid w:val="00784735"/>
    <w:pPr>
      <w:tabs>
        <w:tab w:val="left" w:pos="1100"/>
        <w:tab w:val="right" w:leader="dot" w:pos="9736"/>
      </w:tabs>
      <w:spacing w:line="240" w:lineRule="auto"/>
      <w:ind w:left="567"/>
    </w:pPr>
    <w:rPr>
      <w:b/>
      <w:smallCaps/>
      <w:color w:val="F79646"/>
    </w:rPr>
  </w:style>
  <w:style w:type="paragraph" w:styleId="TM3">
    <w:name w:val="toc 3"/>
    <w:basedOn w:val="Normal"/>
    <w:next w:val="Normal"/>
    <w:autoRedefine/>
    <w:uiPriority w:val="39"/>
    <w:rsid w:val="00E331AC"/>
    <w:pPr>
      <w:tabs>
        <w:tab w:val="right" w:leader="dot" w:pos="9735"/>
      </w:tabs>
      <w:spacing w:line="240" w:lineRule="auto"/>
      <w:ind w:left="851"/>
    </w:pPr>
    <w:rPr>
      <w:color w:val="595959"/>
      <w:sz w:val="18"/>
    </w:rPr>
  </w:style>
  <w:style w:type="paragraph" w:styleId="Normalcentr">
    <w:name w:val="Block Text"/>
    <w:basedOn w:val="Normal"/>
    <w:rsid w:val="00E30867"/>
    <w:pPr>
      <w:ind w:left="1440" w:right="1440"/>
      <w:jc w:val="center"/>
    </w:pPr>
    <w:rPr>
      <w:rFonts w:ascii="Arial" w:hAnsi="Arial"/>
      <w:b/>
      <w:color w:val="4F81BD"/>
      <w:sz w:val="28"/>
    </w:rPr>
  </w:style>
  <w:style w:type="paragraph" w:styleId="Paragraphedeliste">
    <w:name w:val="List Paragraph"/>
    <w:basedOn w:val="Normal"/>
    <w:uiPriority w:val="34"/>
    <w:qFormat/>
    <w:rsid w:val="00D652D0"/>
    <w:pPr>
      <w:ind w:left="708"/>
    </w:pPr>
  </w:style>
  <w:style w:type="paragraph" w:styleId="Notedebasdepage">
    <w:name w:val="footnote text"/>
    <w:basedOn w:val="Normal"/>
    <w:link w:val="NotedebasdepageCar"/>
    <w:rsid w:val="0017171C"/>
    <w:pPr>
      <w:spacing w:after="0" w:line="240" w:lineRule="auto"/>
    </w:pPr>
  </w:style>
  <w:style w:type="character" w:customStyle="1" w:styleId="NotedebasdepageCar">
    <w:name w:val="Note de bas de page Car"/>
    <w:link w:val="Notedebasdepage"/>
    <w:rsid w:val="0017171C"/>
    <w:rPr>
      <w:rFonts w:ascii="Helvetica Neue" w:hAnsi="Helvetica Neue"/>
      <w:lang w:eastAsia="en-US"/>
    </w:rPr>
  </w:style>
  <w:style w:type="character" w:styleId="Marquenotebasdepage">
    <w:name w:val="footnote reference"/>
    <w:rsid w:val="00B4675D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3452D"/>
    <w:rPr>
      <w:color w:val="808080"/>
    </w:rPr>
  </w:style>
  <w:style w:type="paragraph" w:styleId="Lgende">
    <w:name w:val="caption"/>
    <w:basedOn w:val="Normal"/>
    <w:next w:val="Normal"/>
    <w:unhideWhenUsed/>
    <w:qFormat/>
    <w:rsid w:val="00A65503"/>
    <w:pPr>
      <w:spacing w:before="60"/>
      <w:jc w:val="center"/>
    </w:pPr>
    <w:rPr>
      <w:b/>
      <w:bCs/>
      <w:i/>
      <w:color w:val="4F81BD" w:themeColor="accent1"/>
      <w:sz w:val="14"/>
      <w:szCs w:val="18"/>
    </w:rPr>
  </w:style>
  <w:style w:type="character" w:styleId="Lienhypertexte">
    <w:name w:val="Hyperlink"/>
    <w:basedOn w:val="Policepardfaut"/>
    <w:uiPriority w:val="99"/>
    <w:unhideWhenUsed/>
    <w:rsid w:val="004D595C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CF6F52"/>
    <w:rPr>
      <w:sz w:val="24"/>
      <w:szCs w:val="24"/>
      <w:lang w:eastAsia="en-US"/>
    </w:rPr>
  </w:style>
  <w:style w:type="character" w:styleId="Marquedannotation">
    <w:name w:val="annotation reference"/>
    <w:basedOn w:val="Policepardfaut"/>
    <w:uiPriority w:val="99"/>
    <w:semiHidden/>
    <w:unhideWhenUsed/>
    <w:rsid w:val="00EC036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C0367"/>
  </w:style>
  <w:style w:type="character" w:customStyle="1" w:styleId="CommentaireCar">
    <w:name w:val="Commentaire Car"/>
    <w:basedOn w:val="Policepardfaut"/>
    <w:link w:val="Commentaire"/>
    <w:uiPriority w:val="99"/>
    <w:semiHidden/>
    <w:rsid w:val="00EC0367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EC03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EC0367"/>
    <w:rPr>
      <w:b/>
      <w:bCs/>
      <w:lang w:eastAsia="en-US"/>
    </w:rPr>
  </w:style>
  <w:style w:type="paragraph" w:styleId="Explorateurdedocument">
    <w:name w:val="Document Map"/>
    <w:basedOn w:val="Normal"/>
    <w:link w:val="ExplorateurdedocumentCar"/>
    <w:semiHidden/>
    <w:unhideWhenUsed/>
    <w:rsid w:val="005F57EC"/>
    <w:rPr>
      <w:rFonts w:ascii="Tahoma" w:hAnsi="Tahoma" w:cs="Tahoma"/>
      <w:sz w:val="16"/>
      <w:szCs w:val="16"/>
    </w:rPr>
  </w:style>
  <w:style w:type="character" w:customStyle="1" w:styleId="ExplorateurdedocumentCar">
    <w:name w:val="Explorateur de document Car"/>
    <w:basedOn w:val="Policepardfaut"/>
    <w:link w:val="Explorateurdedocument"/>
    <w:semiHidden/>
    <w:rsid w:val="005F57EC"/>
    <w:rPr>
      <w:rFonts w:ascii="Tahoma" w:hAnsi="Tahoma" w:cs="Tahoma"/>
      <w:sz w:val="16"/>
      <w:szCs w:val="16"/>
      <w:lang w:eastAsia="en-US"/>
    </w:rPr>
  </w:style>
  <w:style w:type="character" w:styleId="lev">
    <w:name w:val="Strong"/>
    <w:basedOn w:val="Policepardfaut"/>
    <w:qFormat/>
    <w:rsid w:val="005C45D6"/>
    <w:rPr>
      <w:rFonts w:ascii="Helvetica Neue" w:hAnsi="Helvetica Neue"/>
      <w:b/>
      <w:bCs/>
      <w:sz w:val="22"/>
    </w:rPr>
  </w:style>
  <w:style w:type="character" w:styleId="Accentuation">
    <w:name w:val="Emphasis"/>
    <w:basedOn w:val="Policepardfaut"/>
    <w:qFormat/>
    <w:rsid w:val="005C45D6"/>
    <w:rPr>
      <w:rFonts w:ascii="Helvetica Neue" w:hAnsi="Helvetica Neue"/>
      <w:i/>
      <w:iCs/>
    </w:rPr>
  </w:style>
  <w:style w:type="character" w:customStyle="1" w:styleId="Titre5Car">
    <w:name w:val="Titre 5 Car"/>
    <w:basedOn w:val="Policepardfaut"/>
    <w:link w:val="Titre5"/>
    <w:rsid w:val="003119D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itre6Car">
    <w:name w:val="Titre 6 Car"/>
    <w:basedOn w:val="Policepardfaut"/>
    <w:link w:val="Titre6"/>
    <w:rsid w:val="003119D5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itre7Car">
    <w:name w:val="Titre 7 Car"/>
    <w:basedOn w:val="Policepardfaut"/>
    <w:link w:val="Titre7"/>
    <w:rsid w:val="003119D5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itre8Car">
    <w:name w:val="Titre 8 Car"/>
    <w:basedOn w:val="Policepardfaut"/>
    <w:link w:val="Titre8"/>
    <w:rsid w:val="003119D5"/>
    <w:rPr>
      <w:rFonts w:asciiTheme="majorHAnsi" w:eastAsiaTheme="majorEastAsia" w:hAnsiTheme="majorHAnsi" w:cstheme="majorBidi"/>
      <w:color w:val="404040" w:themeColor="text1" w:themeTint="BF"/>
      <w:sz w:val="22"/>
    </w:rPr>
  </w:style>
  <w:style w:type="character" w:customStyle="1" w:styleId="Titre9Car">
    <w:name w:val="Titre 9 Car"/>
    <w:basedOn w:val="Policepardfaut"/>
    <w:link w:val="Titre9"/>
    <w:rsid w:val="003119D5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itre1Car">
    <w:name w:val="Titre 1 Car"/>
    <w:aliases w:val="Titre 24.1 Car,§1. Car,wcp_Heading1 Car,CHAPITRE Car,ARTICLE Car"/>
    <w:link w:val="Titre1"/>
    <w:uiPriority w:val="9"/>
    <w:rsid w:val="0070448F"/>
    <w:rPr>
      <w:rFonts w:ascii="Helvetica Neue" w:eastAsia="Times New Roman" w:hAnsi="Helvetica Neue"/>
      <w:b/>
      <w:bCs/>
      <w:caps/>
      <w:color w:val="345A8A"/>
      <w:sz w:val="24"/>
      <w:szCs w:val="32"/>
    </w:rPr>
  </w:style>
  <w:style w:type="character" w:customStyle="1" w:styleId="Titre3Car">
    <w:name w:val="Titre 3 Car"/>
    <w:aliases w:val="Titre de sous paragraphe Car,§1.1.1. Car,§1.1.1 Car,wcp_Heading3 Car,Heading3_Titre3 Car,Titre 3 Car Car Car,I.1.1. Car,M-Titre 3 Car,Article Car,Titre sss Car,h3 Car,3rd level Car,H3 Car,Titre3 Car,l3 Car,CT Car,T3 Car,Titre 31 Car"/>
    <w:link w:val="Titre3"/>
    <w:rsid w:val="0027349A"/>
    <w:rPr>
      <w:rFonts w:ascii="Arial" w:eastAsia="Times New Roman" w:hAnsi="Arial" w:cs="Arial"/>
      <w:b/>
      <w:bCs/>
      <w:color w:val="4F81BD"/>
      <w:sz w:val="22"/>
      <w:szCs w:val="26"/>
    </w:rPr>
  </w:style>
  <w:style w:type="character" w:customStyle="1" w:styleId="Titre4Car">
    <w:name w:val="Titre 4 Car"/>
    <w:aliases w:val="Partie de sousparagraphe Car,§1.1.1.1. Car,§1.1.1.1 Car,wcp_Heading4 Car"/>
    <w:link w:val="Titre4"/>
    <w:rsid w:val="00A954A3"/>
    <w:rPr>
      <w:rFonts w:ascii="Arial" w:eastAsia="Times New Roman" w:hAnsi="Arial"/>
      <w:b/>
      <w:bCs/>
      <w:i/>
      <w:smallCaps/>
      <w:color w:val="184353"/>
      <w:sz w:val="22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16EA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</w:rPr>
  </w:style>
  <w:style w:type="paragraph" w:styleId="Retraitcorpsdetexte3">
    <w:name w:val="Body Text Indent 3"/>
    <w:basedOn w:val="Normal"/>
    <w:link w:val="Retraitcorpsdetexte3Car"/>
    <w:semiHidden/>
    <w:unhideWhenUsed/>
    <w:rsid w:val="00844F01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844F01"/>
    <w:rPr>
      <w:rFonts w:ascii="Helvetica Neue" w:hAnsi="Helvetica Neue"/>
      <w:sz w:val="16"/>
      <w:szCs w:val="16"/>
      <w:lang w:eastAsia="en-US"/>
    </w:rPr>
  </w:style>
  <w:style w:type="paragraph" w:styleId="Listepuces">
    <w:name w:val="List Bullet"/>
    <w:basedOn w:val="Normal"/>
    <w:semiHidden/>
    <w:unhideWhenUsed/>
    <w:rsid w:val="00844F01"/>
    <w:pPr>
      <w:numPr>
        <w:numId w:val="7"/>
      </w:numPr>
      <w:contextualSpacing/>
    </w:pPr>
  </w:style>
  <w:style w:type="paragraph" w:customStyle="1" w:styleId="Enum1">
    <w:name w:val="Enum1"/>
    <w:basedOn w:val="Normal"/>
    <w:rsid w:val="00844F01"/>
    <w:pPr>
      <w:numPr>
        <w:numId w:val="8"/>
      </w:numPr>
    </w:pPr>
    <w:rPr>
      <w:sz w:val="24"/>
    </w:rPr>
  </w:style>
  <w:style w:type="paragraph" w:styleId="Listepuces3">
    <w:name w:val="List Bullet 3"/>
    <w:basedOn w:val="Normal"/>
    <w:autoRedefine/>
    <w:semiHidden/>
    <w:rsid w:val="00844F01"/>
    <w:pPr>
      <w:numPr>
        <w:numId w:val="9"/>
      </w:numPr>
      <w:tabs>
        <w:tab w:val="clear" w:pos="1211"/>
        <w:tab w:val="num" w:pos="786"/>
      </w:tabs>
      <w:ind w:left="786"/>
    </w:pPr>
    <w:rPr>
      <w:rFonts w:ascii="Arial Narrow" w:hAnsi="Arial Narrow"/>
      <w:sz w:val="24"/>
    </w:rPr>
  </w:style>
  <w:style w:type="paragraph" w:styleId="Titre">
    <w:name w:val="Title"/>
    <w:basedOn w:val="Normal"/>
    <w:link w:val="TitreCar"/>
    <w:qFormat/>
    <w:rsid w:val="00A940FC"/>
    <w:pPr>
      <w:pageBreakBefore/>
      <w:pBdr>
        <w:bottom w:val="single" w:sz="4" w:space="1" w:color="auto"/>
      </w:pBdr>
      <w:spacing w:before="240" w:after="360"/>
      <w:jc w:val="left"/>
      <w:outlineLvl w:val="0"/>
    </w:pPr>
    <w:rPr>
      <w:rFonts w:ascii="Arial" w:hAnsi="Arial"/>
      <w:b/>
      <w:kern w:val="28"/>
      <w:sz w:val="28"/>
    </w:rPr>
  </w:style>
  <w:style w:type="character" w:customStyle="1" w:styleId="TitreCar">
    <w:name w:val="Titre Car"/>
    <w:basedOn w:val="Policepardfaut"/>
    <w:link w:val="Titre"/>
    <w:rsid w:val="004B3BA8"/>
    <w:rPr>
      <w:rFonts w:ascii="Arial" w:eastAsia="Times New Roman" w:hAnsi="Arial"/>
      <w:b/>
      <w:kern w:val="28"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056377"/>
    <w:pPr>
      <w:tabs>
        <w:tab w:val="left" w:pos="2268"/>
        <w:tab w:val="right" w:leader="dot" w:pos="9735"/>
      </w:tabs>
      <w:spacing w:after="0" w:line="240" w:lineRule="auto"/>
      <w:ind w:left="1440"/>
      <w:jc w:val="left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47350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Accentuationdiscrte">
    <w:name w:val="Subtle Emphasis"/>
    <w:basedOn w:val="Policepardfaut"/>
    <w:uiPriority w:val="19"/>
    <w:qFormat/>
    <w:rsid w:val="008E5C07"/>
    <w:rPr>
      <w:i/>
      <w:iCs/>
      <w:color w:val="808080" w:themeColor="text1" w:themeTint="7F"/>
    </w:rPr>
  </w:style>
  <w:style w:type="paragraph" w:styleId="TM9">
    <w:name w:val="toc 9"/>
    <w:basedOn w:val="Normal"/>
    <w:next w:val="Normal"/>
    <w:autoRedefine/>
    <w:semiHidden/>
    <w:unhideWhenUsed/>
    <w:rsid w:val="00F74D7E"/>
    <w:pPr>
      <w:spacing w:after="100"/>
      <w:ind w:left="1760"/>
    </w:pPr>
  </w:style>
  <w:style w:type="character" w:customStyle="1" w:styleId="apple-converted-space">
    <w:name w:val="apple-converted-space"/>
    <w:basedOn w:val="Policepardfaut"/>
    <w:rsid w:val="00AE682C"/>
  </w:style>
  <w:style w:type="character" w:styleId="Lienhypertextesuivi">
    <w:name w:val="FollowedHyperlink"/>
    <w:basedOn w:val="Policepardfaut"/>
    <w:semiHidden/>
    <w:unhideWhenUsed/>
    <w:rsid w:val="006527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01"/>
    <w:pPr>
      <w:spacing w:after="60" w:line="360" w:lineRule="auto"/>
      <w:jc w:val="both"/>
    </w:pPr>
    <w:rPr>
      <w:rFonts w:ascii="Helvetica Neue" w:eastAsia="Times New Roman" w:hAnsi="Helvetica Neue"/>
      <w:sz w:val="22"/>
    </w:rPr>
  </w:style>
  <w:style w:type="paragraph" w:styleId="Titre1">
    <w:name w:val="heading 1"/>
    <w:aliases w:val="Titre 24.1,§1.,wcp_Heading1,CHAPITRE,ARTICLE"/>
    <w:basedOn w:val="Normal"/>
    <w:next w:val="Normal"/>
    <w:link w:val="Titre1Car"/>
    <w:uiPriority w:val="9"/>
    <w:qFormat/>
    <w:rsid w:val="0070448F"/>
    <w:pPr>
      <w:keepNext/>
      <w:keepLines/>
      <w:numPr>
        <w:numId w:val="37"/>
      </w:numPr>
      <w:spacing w:before="360" w:after="360"/>
      <w:outlineLvl w:val="0"/>
    </w:pPr>
    <w:rPr>
      <w:b/>
      <w:bCs/>
      <w:caps/>
      <w:color w:val="345A8A"/>
      <w:sz w:val="24"/>
      <w:szCs w:val="32"/>
    </w:rPr>
  </w:style>
  <w:style w:type="paragraph" w:styleId="Titre2">
    <w:name w:val="heading 2"/>
    <w:aliases w:val="Titre de paragraphe,§1.1.,§1.1,wcp_Heading2,Corps de texte 1 du titre 1.,I.1.,M-Titre 2,poste,Titre 2 - ECOUIS,H2,Titre2,l2,I2,InterTitre,2nd level,h2,2,Header 2,Titre 2-CAT,Titre 21,t2.T2"/>
    <w:basedOn w:val="Normal"/>
    <w:next w:val="Normal"/>
    <w:link w:val="Titre2Car"/>
    <w:unhideWhenUsed/>
    <w:qFormat/>
    <w:rsid w:val="0070448F"/>
    <w:pPr>
      <w:keepNext/>
      <w:numPr>
        <w:ilvl w:val="1"/>
        <w:numId w:val="37"/>
      </w:numPr>
      <w:spacing w:before="480" w:after="180"/>
      <w:outlineLvl w:val="1"/>
    </w:pPr>
    <w:rPr>
      <w:b/>
      <w:bCs/>
      <w:i/>
      <w:iCs/>
      <w:color w:val="F79646"/>
      <w:szCs w:val="28"/>
    </w:rPr>
  </w:style>
  <w:style w:type="paragraph" w:styleId="Titre3">
    <w:name w:val="heading 3"/>
    <w:aliases w:val="Titre de sous paragraphe,§1.1.1.,§1.1.1,wcp_Heading3,Heading3_Titre3,Titre 3 Car Car,I.1.1.,M-Titre 3,Article,Titre sss,h3,3rd level,H3,Titre3,l3,CT,T3,Titre 31,t3.T3"/>
    <w:basedOn w:val="Normal"/>
    <w:next w:val="Normal"/>
    <w:link w:val="Titre3Car"/>
    <w:qFormat/>
    <w:rsid w:val="0027349A"/>
    <w:pPr>
      <w:keepNext/>
      <w:numPr>
        <w:ilvl w:val="2"/>
        <w:numId w:val="37"/>
      </w:numPr>
      <w:spacing w:before="240"/>
      <w:outlineLvl w:val="2"/>
    </w:pPr>
    <w:rPr>
      <w:rFonts w:ascii="Arial" w:hAnsi="Arial" w:cs="Arial"/>
      <w:b/>
      <w:bCs/>
      <w:color w:val="4F81BD"/>
      <w:szCs w:val="26"/>
    </w:rPr>
  </w:style>
  <w:style w:type="paragraph" w:styleId="Titre4">
    <w:name w:val="heading 4"/>
    <w:aliases w:val="Partie de sousparagraphe,§1.1.1.1.,§1.1.1.1,wcp_Heading4"/>
    <w:basedOn w:val="Normal"/>
    <w:next w:val="Normal"/>
    <w:link w:val="Titre4Car"/>
    <w:qFormat/>
    <w:rsid w:val="00A0033A"/>
    <w:pPr>
      <w:keepNext/>
      <w:numPr>
        <w:ilvl w:val="3"/>
        <w:numId w:val="37"/>
      </w:numPr>
      <w:spacing w:before="240" w:line="220" w:lineRule="exact"/>
      <w:outlineLvl w:val="3"/>
    </w:pPr>
    <w:rPr>
      <w:rFonts w:ascii="Arial" w:hAnsi="Arial"/>
      <w:b/>
      <w:bCs/>
      <w:i/>
      <w:smallCaps/>
      <w:color w:val="184353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rsid w:val="003119D5"/>
    <w:pPr>
      <w:keepNext/>
      <w:keepLines/>
      <w:numPr>
        <w:ilvl w:val="4"/>
        <w:numId w:val="3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119D5"/>
    <w:pPr>
      <w:keepNext/>
      <w:keepLines/>
      <w:numPr>
        <w:ilvl w:val="5"/>
        <w:numId w:val="3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3119D5"/>
    <w:pPr>
      <w:keepNext/>
      <w:keepLines/>
      <w:numPr>
        <w:ilvl w:val="6"/>
        <w:numId w:val="3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3119D5"/>
    <w:pPr>
      <w:keepNext/>
      <w:keepLines/>
      <w:numPr>
        <w:ilvl w:val="7"/>
        <w:numId w:val="3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nhideWhenUsed/>
    <w:qFormat/>
    <w:rsid w:val="003119D5"/>
    <w:pPr>
      <w:keepNext/>
      <w:keepLines/>
      <w:numPr>
        <w:ilvl w:val="8"/>
        <w:numId w:val="3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base"/>
    <w:basedOn w:val="Normal"/>
    <w:link w:val="En-tteCar"/>
    <w:unhideWhenUsed/>
    <w:rsid w:val="00D82BB7"/>
    <w:pPr>
      <w:tabs>
        <w:tab w:val="center" w:pos="4153"/>
        <w:tab w:val="right" w:pos="8306"/>
      </w:tabs>
    </w:pPr>
  </w:style>
  <w:style w:type="character" w:customStyle="1" w:styleId="En-tteCar">
    <w:name w:val="En-tête Car"/>
    <w:aliases w:val="base Car"/>
    <w:basedOn w:val="Policepardfaut"/>
    <w:link w:val="En-tte"/>
    <w:uiPriority w:val="99"/>
    <w:rsid w:val="00D82BB7"/>
  </w:style>
  <w:style w:type="paragraph" w:styleId="Pieddepage">
    <w:name w:val="footer"/>
    <w:basedOn w:val="Normal"/>
    <w:link w:val="PieddepageCar"/>
    <w:unhideWhenUsed/>
    <w:rsid w:val="00D82BB7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BB7"/>
  </w:style>
  <w:style w:type="paragraph" w:customStyle="1" w:styleId="Default">
    <w:name w:val="Default"/>
    <w:rsid w:val="00C04FD8"/>
    <w:pPr>
      <w:widowControl w:val="0"/>
      <w:autoSpaceDE w:val="0"/>
      <w:autoSpaceDN w:val="0"/>
      <w:adjustRightInd w:val="0"/>
    </w:pPr>
    <w:rPr>
      <w:rFonts w:ascii="FLEQMM+Acens" w:eastAsia="Times New Roman" w:hAnsi="FLEQMM+Acens" w:cs="FLEQMM+Acens"/>
      <w:color w:val="000000"/>
      <w:sz w:val="24"/>
      <w:szCs w:val="24"/>
      <w:lang w:val="en-US" w:eastAsia="en-US"/>
    </w:rPr>
  </w:style>
  <w:style w:type="paragraph" w:customStyle="1" w:styleId="CM14">
    <w:name w:val="CM14"/>
    <w:basedOn w:val="Default"/>
    <w:next w:val="Default"/>
    <w:uiPriority w:val="99"/>
    <w:rsid w:val="00677BD6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4E504F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4E504F"/>
    <w:rPr>
      <w:rFonts w:cs="Times New Roman"/>
      <w:color w:val="auto"/>
    </w:rPr>
  </w:style>
  <w:style w:type="paragraph" w:styleId="Retraitcorpsdetexte">
    <w:name w:val="Body Text Indent"/>
    <w:basedOn w:val="Normal"/>
    <w:link w:val="RetraitcorpsdetexteCar"/>
    <w:rsid w:val="00E2041D"/>
    <w:pPr>
      <w:tabs>
        <w:tab w:val="num" w:pos="2130"/>
      </w:tabs>
      <w:ind w:left="540"/>
    </w:pPr>
    <w:rPr>
      <w:rFonts w:ascii="Arial" w:hAnsi="Arial"/>
    </w:rPr>
  </w:style>
  <w:style w:type="paragraph" w:customStyle="1" w:styleId="Puce1-12pts">
    <w:name w:val="Puce1-12pts"/>
    <w:basedOn w:val="Corpsdetexte"/>
    <w:rsid w:val="00E2041D"/>
    <w:pPr>
      <w:keepLines/>
      <w:tabs>
        <w:tab w:val="num" w:pos="360"/>
      </w:tabs>
      <w:spacing w:after="240"/>
      <w:ind w:left="360" w:hanging="360"/>
    </w:pPr>
    <w:rPr>
      <w:rFonts w:ascii="Arial" w:hAnsi="Arial"/>
      <w:szCs w:val="22"/>
    </w:rPr>
  </w:style>
  <w:style w:type="paragraph" w:styleId="Corpsdetexte">
    <w:name w:val="Body Text"/>
    <w:basedOn w:val="Normal"/>
    <w:rsid w:val="00E2041D"/>
  </w:style>
  <w:style w:type="character" w:styleId="Numrodepage">
    <w:name w:val="page number"/>
    <w:basedOn w:val="Policepardfaut"/>
    <w:rsid w:val="00934188"/>
  </w:style>
  <w:style w:type="paragraph" w:styleId="Corpsdetexte3">
    <w:name w:val="Body Text 3"/>
    <w:basedOn w:val="Normal"/>
    <w:rsid w:val="0092283B"/>
    <w:rPr>
      <w:sz w:val="16"/>
      <w:szCs w:val="16"/>
    </w:rPr>
  </w:style>
  <w:style w:type="paragraph" w:styleId="Corpsdetexte2">
    <w:name w:val="Body Text 2"/>
    <w:basedOn w:val="Normal"/>
    <w:rsid w:val="00973BF6"/>
    <w:pPr>
      <w:spacing w:line="480" w:lineRule="auto"/>
    </w:pPr>
  </w:style>
  <w:style w:type="character" w:customStyle="1" w:styleId="Titre2Car">
    <w:name w:val="Titre 2 Car"/>
    <w:aliases w:val="Titre de paragraphe Car,§1.1. Car,§1.1 Car,wcp_Heading2 Car,Corps de texte 1 du titre 1. Car,I.1. Car,M-Titre 2 Car,poste Car,Titre 2 - ECOUIS Car,H2 Car,Titre2 Car,l2 Car,I2 Car,InterTitre Car,2nd level Car,h2 Car,2 Car,Header 2 Car"/>
    <w:link w:val="Titre2"/>
    <w:rsid w:val="0070448F"/>
    <w:rPr>
      <w:rFonts w:ascii="Helvetica Neue" w:eastAsia="Times New Roman" w:hAnsi="Helvetica Neue"/>
      <w:b/>
      <w:bCs/>
      <w:i/>
      <w:iCs/>
      <w:color w:val="F79646"/>
      <w:sz w:val="22"/>
      <w:szCs w:val="28"/>
    </w:rPr>
  </w:style>
  <w:style w:type="paragraph" w:customStyle="1" w:styleId="Listepuce11cm">
    <w:name w:val="Liste puce1 1cm"/>
    <w:basedOn w:val="Normal"/>
    <w:rsid w:val="0092719F"/>
    <w:pPr>
      <w:numPr>
        <w:numId w:val="1"/>
      </w:numPr>
      <w:tabs>
        <w:tab w:val="left" w:pos="851"/>
      </w:tabs>
      <w:spacing w:before="240" w:after="240"/>
    </w:pPr>
    <w:rPr>
      <w:rFonts w:ascii="Arial" w:hAnsi="Arial"/>
    </w:rPr>
  </w:style>
  <w:style w:type="paragraph" w:customStyle="1" w:styleId="Listepuce13cm">
    <w:name w:val="Liste puce1 3cm"/>
    <w:basedOn w:val="Normal"/>
    <w:rsid w:val="0092719F"/>
    <w:pPr>
      <w:numPr>
        <w:numId w:val="2"/>
      </w:numPr>
      <w:tabs>
        <w:tab w:val="left" w:pos="1985"/>
      </w:tabs>
    </w:pPr>
    <w:rPr>
      <w:rFonts w:ascii="Arial" w:hAnsi="Arial"/>
    </w:rPr>
  </w:style>
  <w:style w:type="table" w:styleId="Grille">
    <w:name w:val="Table Grid"/>
    <w:basedOn w:val="TableauNormal"/>
    <w:rsid w:val="003B72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2">
    <w:name w:val="Medium Grid 3 Accent 2"/>
    <w:basedOn w:val="TableauNormal"/>
    <w:uiPriority w:val="69"/>
    <w:rsid w:val="003B72F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Textedebulles">
    <w:name w:val="Balloon Text"/>
    <w:basedOn w:val="Normal"/>
    <w:link w:val="TextedebullesCar"/>
    <w:rsid w:val="00C634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C63428"/>
    <w:rPr>
      <w:rFonts w:ascii="Tahoma" w:hAnsi="Tahoma" w:cs="Tahoma"/>
      <w:sz w:val="16"/>
      <w:szCs w:val="16"/>
      <w:lang w:eastAsia="en-US"/>
    </w:rPr>
  </w:style>
  <w:style w:type="paragraph" w:styleId="Listepuces2">
    <w:name w:val="List Bullet 2"/>
    <w:basedOn w:val="Normal"/>
    <w:uiPriority w:val="99"/>
    <w:unhideWhenUsed/>
    <w:rsid w:val="00F82560"/>
    <w:pPr>
      <w:numPr>
        <w:numId w:val="3"/>
      </w:numPr>
      <w:spacing w:before="60"/>
      <w:contextualSpacing/>
    </w:pPr>
    <w:rPr>
      <w:rFonts w:ascii="Arial" w:hAnsi="Arial"/>
    </w:rPr>
  </w:style>
  <w:style w:type="character" w:customStyle="1" w:styleId="RetraitcorpsdetexteCar">
    <w:name w:val="Retrait corps de texte Car"/>
    <w:link w:val="Retraitcorpsdetexte"/>
    <w:rsid w:val="00F82560"/>
    <w:rPr>
      <w:rFonts w:ascii="Arial" w:eastAsia="Times New Roman" w:hAnsi="Arial"/>
      <w:szCs w:val="24"/>
    </w:rPr>
  </w:style>
  <w:style w:type="paragraph" w:customStyle="1" w:styleId="Puce2-6pts">
    <w:name w:val="Puce2-6pts"/>
    <w:basedOn w:val="Corpsdetexte"/>
    <w:rsid w:val="00F82560"/>
    <w:pPr>
      <w:keepLines/>
      <w:numPr>
        <w:ilvl w:val="1"/>
        <w:numId w:val="4"/>
      </w:numPr>
    </w:pPr>
    <w:rPr>
      <w:rFonts w:ascii="Arial" w:hAnsi="Arial"/>
      <w:szCs w:val="22"/>
    </w:rPr>
  </w:style>
  <w:style w:type="paragraph" w:customStyle="1" w:styleId="Puce2-0pt">
    <w:name w:val="Puce2-0pt"/>
    <w:basedOn w:val="Corpsdetexte"/>
    <w:rsid w:val="00F82560"/>
    <w:pPr>
      <w:keepLines/>
      <w:numPr>
        <w:numId w:val="5"/>
      </w:numPr>
      <w:spacing w:after="0"/>
    </w:pPr>
    <w:rPr>
      <w:rFonts w:ascii="Arial" w:hAnsi="Arial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784735"/>
    <w:pPr>
      <w:tabs>
        <w:tab w:val="right" w:leader="dot" w:pos="9736"/>
      </w:tabs>
      <w:spacing w:before="240" w:line="240" w:lineRule="auto"/>
    </w:pPr>
    <w:rPr>
      <w:b/>
      <w:caps/>
      <w:color w:val="1F497D"/>
    </w:rPr>
  </w:style>
  <w:style w:type="paragraph" w:styleId="TM2">
    <w:name w:val="toc 2"/>
    <w:basedOn w:val="Normal"/>
    <w:next w:val="Normal"/>
    <w:autoRedefine/>
    <w:uiPriority w:val="39"/>
    <w:rsid w:val="00784735"/>
    <w:pPr>
      <w:tabs>
        <w:tab w:val="left" w:pos="1100"/>
        <w:tab w:val="right" w:leader="dot" w:pos="9736"/>
      </w:tabs>
      <w:spacing w:line="240" w:lineRule="auto"/>
      <w:ind w:left="567"/>
    </w:pPr>
    <w:rPr>
      <w:b/>
      <w:smallCaps/>
      <w:color w:val="F79646"/>
    </w:rPr>
  </w:style>
  <w:style w:type="paragraph" w:styleId="TM3">
    <w:name w:val="toc 3"/>
    <w:basedOn w:val="Normal"/>
    <w:next w:val="Normal"/>
    <w:autoRedefine/>
    <w:uiPriority w:val="39"/>
    <w:rsid w:val="00E331AC"/>
    <w:pPr>
      <w:tabs>
        <w:tab w:val="right" w:leader="dot" w:pos="9735"/>
      </w:tabs>
      <w:spacing w:line="240" w:lineRule="auto"/>
      <w:ind w:left="851"/>
    </w:pPr>
    <w:rPr>
      <w:color w:val="595959"/>
      <w:sz w:val="18"/>
    </w:rPr>
  </w:style>
  <w:style w:type="paragraph" w:styleId="Normalcentr">
    <w:name w:val="Block Text"/>
    <w:basedOn w:val="Normal"/>
    <w:rsid w:val="00E30867"/>
    <w:pPr>
      <w:ind w:left="1440" w:right="1440"/>
      <w:jc w:val="center"/>
    </w:pPr>
    <w:rPr>
      <w:rFonts w:ascii="Arial" w:hAnsi="Arial"/>
      <w:b/>
      <w:color w:val="4F81BD"/>
      <w:sz w:val="28"/>
    </w:rPr>
  </w:style>
  <w:style w:type="paragraph" w:styleId="Paragraphedeliste">
    <w:name w:val="List Paragraph"/>
    <w:basedOn w:val="Normal"/>
    <w:uiPriority w:val="34"/>
    <w:qFormat/>
    <w:rsid w:val="00D652D0"/>
    <w:pPr>
      <w:ind w:left="708"/>
    </w:pPr>
  </w:style>
  <w:style w:type="paragraph" w:styleId="Notedebasdepage">
    <w:name w:val="footnote text"/>
    <w:basedOn w:val="Normal"/>
    <w:link w:val="NotedebasdepageCar"/>
    <w:rsid w:val="0017171C"/>
    <w:pPr>
      <w:spacing w:after="0" w:line="240" w:lineRule="auto"/>
    </w:pPr>
  </w:style>
  <w:style w:type="character" w:customStyle="1" w:styleId="NotedebasdepageCar">
    <w:name w:val="Note de bas de page Car"/>
    <w:link w:val="Notedebasdepage"/>
    <w:rsid w:val="0017171C"/>
    <w:rPr>
      <w:rFonts w:ascii="Helvetica Neue" w:hAnsi="Helvetica Neue"/>
      <w:lang w:eastAsia="en-US"/>
    </w:rPr>
  </w:style>
  <w:style w:type="character" w:styleId="Marquenotebasdepage">
    <w:name w:val="footnote reference"/>
    <w:rsid w:val="00B4675D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3452D"/>
    <w:rPr>
      <w:color w:val="808080"/>
    </w:rPr>
  </w:style>
  <w:style w:type="paragraph" w:styleId="Lgende">
    <w:name w:val="caption"/>
    <w:basedOn w:val="Normal"/>
    <w:next w:val="Normal"/>
    <w:unhideWhenUsed/>
    <w:qFormat/>
    <w:rsid w:val="00A65503"/>
    <w:pPr>
      <w:spacing w:before="60"/>
      <w:jc w:val="center"/>
    </w:pPr>
    <w:rPr>
      <w:b/>
      <w:bCs/>
      <w:i/>
      <w:color w:val="4F81BD" w:themeColor="accent1"/>
      <w:sz w:val="14"/>
      <w:szCs w:val="18"/>
    </w:rPr>
  </w:style>
  <w:style w:type="character" w:styleId="Lienhypertexte">
    <w:name w:val="Hyperlink"/>
    <w:basedOn w:val="Policepardfaut"/>
    <w:uiPriority w:val="99"/>
    <w:unhideWhenUsed/>
    <w:rsid w:val="004D595C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CF6F52"/>
    <w:rPr>
      <w:sz w:val="24"/>
      <w:szCs w:val="24"/>
      <w:lang w:eastAsia="en-US"/>
    </w:rPr>
  </w:style>
  <w:style w:type="character" w:styleId="Marquedannotation">
    <w:name w:val="annotation reference"/>
    <w:basedOn w:val="Policepardfaut"/>
    <w:uiPriority w:val="99"/>
    <w:semiHidden/>
    <w:unhideWhenUsed/>
    <w:rsid w:val="00EC036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C0367"/>
  </w:style>
  <w:style w:type="character" w:customStyle="1" w:styleId="CommentaireCar">
    <w:name w:val="Commentaire Car"/>
    <w:basedOn w:val="Policepardfaut"/>
    <w:link w:val="Commentaire"/>
    <w:uiPriority w:val="99"/>
    <w:semiHidden/>
    <w:rsid w:val="00EC0367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EC03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EC0367"/>
    <w:rPr>
      <w:b/>
      <w:bCs/>
      <w:lang w:eastAsia="en-US"/>
    </w:rPr>
  </w:style>
  <w:style w:type="paragraph" w:styleId="Explorateurdedocument">
    <w:name w:val="Document Map"/>
    <w:basedOn w:val="Normal"/>
    <w:link w:val="ExplorateurdedocumentCar"/>
    <w:semiHidden/>
    <w:unhideWhenUsed/>
    <w:rsid w:val="005F57EC"/>
    <w:rPr>
      <w:rFonts w:ascii="Tahoma" w:hAnsi="Tahoma" w:cs="Tahoma"/>
      <w:sz w:val="16"/>
      <w:szCs w:val="16"/>
    </w:rPr>
  </w:style>
  <w:style w:type="character" w:customStyle="1" w:styleId="ExplorateurdedocumentCar">
    <w:name w:val="Explorateur de document Car"/>
    <w:basedOn w:val="Policepardfaut"/>
    <w:link w:val="Explorateurdedocument"/>
    <w:semiHidden/>
    <w:rsid w:val="005F57EC"/>
    <w:rPr>
      <w:rFonts w:ascii="Tahoma" w:hAnsi="Tahoma" w:cs="Tahoma"/>
      <w:sz w:val="16"/>
      <w:szCs w:val="16"/>
      <w:lang w:eastAsia="en-US"/>
    </w:rPr>
  </w:style>
  <w:style w:type="character" w:styleId="lev">
    <w:name w:val="Strong"/>
    <w:basedOn w:val="Policepardfaut"/>
    <w:qFormat/>
    <w:rsid w:val="005C45D6"/>
    <w:rPr>
      <w:rFonts w:ascii="Helvetica Neue" w:hAnsi="Helvetica Neue"/>
      <w:b/>
      <w:bCs/>
      <w:sz w:val="22"/>
    </w:rPr>
  </w:style>
  <w:style w:type="character" w:styleId="Accentuation">
    <w:name w:val="Emphasis"/>
    <w:basedOn w:val="Policepardfaut"/>
    <w:qFormat/>
    <w:rsid w:val="005C45D6"/>
    <w:rPr>
      <w:rFonts w:ascii="Helvetica Neue" w:hAnsi="Helvetica Neue"/>
      <w:i/>
      <w:iCs/>
    </w:rPr>
  </w:style>
  <w:style w:type="character" w:customStyle="1" w:styleId="Titre5Car">
    <w:name w:val="Titre 5 Car"/>
    <w:basedOn w:val="Policepardfaut"/>
    <w:link w:val="Titre5"/>
    <w:rsid w:val="003119D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itre6Car">
    <w:name w:val="Titre 6 Car"/>
    <w:basedOn w:val="Policepardfaut"/>
    <w:link w:val="Titre6"/>
    <w:rsid w:val="003119D5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itre7Car">
    <w:name w:val="Titre 7 Car"/>
    <w:basedOn w:val="Policepardfaut"/>
    <w:link w:val="Titre7"/>
    <w:rsid w:val="003119D5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itre8Car">
    <w:name w:val="Titre 8 Car"/>
    <w:basedOn w:val="Policepardfaut"/>
    <w:link w:val="Titre8"/>
    <w:rsid w:val="003119D5"/>
    <w:rPr>
      <w:rFonts w:asciiTheme="majorHAnsi" w:eastAsiaTheme="majorEastAsia" w:hAnsiTheme="majorHAnsi" w:cstheme="majorBidi"/>
      <w:color w:val="404040" w:themeColor="text1" w:themeTint="BF"/>
      <w:sz w:val="22"/>
    </w:rPr>
  </w:style>
  <w:style w:type="character" w:customStyle="1" w:styleId="Titre9Car">
    <w:name w:val="Titre 9 Car"/>
    <w:basedOn w:val="Policepardfaut"/>
    <w:link w:val="Titre9"/>
    <w:rsid w:val="003119D5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itre1Car">
    <w:name w:val="Titre 1 Car"/>
    <w:aliases w:val="Titre 24.1 Car,§1. Car,wcp_Heading1 Car,CHAPITRE Car,ARTICLE Car"/>
    <w:link w:val="Titre1"/>
    <w:uiPriority w:val="9"/>
    <w:rsid w:val="0070448F"/>
    <w:rPr>
      <w:rFonts w:ascii="Helvetica Neue" w:eastAsia="Times New Roman" w:hAnsi="Helvetica Neue"/>
      <w:b/>
      <w:bCs/>
      <w:caps/>
      <w:color w:val="345A8A"/>
      <w:sz w:val="24"/>
      <w:szCs w:val="32"/>
    </w:rPr>
  </w:style>
  <w:style w:type="character" w:customStyle="1" w:styleId="Titre3Car">
    <w:name w:val="Titre 3 Car"/>
    <w:aliases w:val="Titre de sous paragraphe Car,§1.1.1. Car,§1.1.1 Car,wcp_Heading3 Car,Heading3_Titre3 Car,Titre 3 Car Car Car,I.1.1. Car,M-Titre 3 Car,Article Car,Titre sss Car,h3 Car,3rd level Car,H3 Car,Titre3 Car,l3 Car,CT Car,T3 Car,Titre 31 Car"/>
    <w:link w:val="Titre3"/>
    <w:rsid w:val="0027349A"/>
    <w:rPr>
      <w:rFonts w:ascii="Arial" w:eastAsia="Times New Roman" w:hAnsi="Arial" w:cs="Arial"/>
      <w:b/>
      <w:bCs/>
      <w:color w:val="4F81BD"/>
      <w:sz w:val="22"/>
      <w:szCs w:val="26"/>
    </w:rPr>
  </w:style>
  <w:style w:type="character" w:customStyle="1" w:styleId="Titre4Car">
    <w:name w:val="Titre 4 Car"/>
    <w:aliases w:val="Partie de sousparagraphe Car,§1.1.1.1. Car,§1.1.1.1 Car,wcp_Heading4 Car"/>
    <w:link w:val="Titre4"/>
    <w:rsid w:val="00A954A3"/>
    <w:rPr>
      <w:rFonts w:ascii="Arial" w:eastAsia="Times New Roman" w:hAnsi="Arial"/>
      <w:b/>
      <w:bCs/>
      <w:i/>
      <w:smallCaps/>
      <w:color w:val="184353"/>
      <w:sz w:val="22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16EA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</w:rPr>
  </w:style>
  <w:style w:type="paragraph" w:styleId="Retraitcorpsdetexte3">
    <w:name w:val="Body Text Indent 3"/>
    <w:basedOn w:val="Normal"/>
    <w:link w:val="Retraitcorpsdetexte3Car"/>
    <w:semiHidden/>
    <w:unhideWhenUsed/>
    <w:rsid w:val="00844F01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844F01"/>
    <w:rPr>
      <w:rFonts w:ascii="Helvetica Neue" w:hAnsi="Helvetica Neue"/>
      <w:sz w:val="16"/>
      <w:szCs w:val="16"/>
      <w:lang w:eastAsia="en-US"/>
    </w:rPr>
  </w:style>
  <w:style w:type="paragraph" w:styleId="Listepuces">
    <w:name w:val="List Bullet"/>
    <w:basedOn w:val="Normal"/>
    <w:semiHidden/>
    <w:unhideWhenUsed/>
    <w:rsid w:val="00844F01"/>
    <w:pPr>
      <w:numPr>
        <w:numId w:val="7"/>
      </w:numPr>
      <w:contextualSpacing/>
    </w:pPr>
  </w:style>
  <w:style w:type="paragraph" w:customStyle="1" w:styleId="Enum1">
    <w:name w:val="Enum1"/>
    <w:basedOn w:val="Normal"/>
    <w:rsid w:val="00844F01"/>
    <w:pPr>
      <w:numPr>
        <w:numId w:val="8"/>
      </w:numPr>
    </w:pPr>
    <w:rPr>
      <w:sz w:val="24"/>
    </w:rPr>
  </w:style>
  <w:style w:type="paragraph" w:styleId="Listepuces3">
    <w:name w:val="List Bullet 3"/>
    <w:basedOn w:val="Normal"/>
    <w:autoRedefine/>
    <w:semiHidden/>
    <w:rsid w:val="00844F01"/>
    <w:pPr>
      <w:numPr>
        <w:numId w:val="9"/>
      </w:numPr>
      <w:tabs>
        <w:tab w:val="clear" w:pos="1211"/>
        <w:tab w:val="num" w:pos="786"/>
      </w:tabs>
      <w:ind w:left="786"/>
    </w:pPr>
    <w:rPr>
      <w:rFonts w:ascii="Arial Narrow" w:hAnsi="Arial Narrow"/>
      <w:sz w:val="24"/>
    </w:rPr>
  </w:style>
  <w:style w:type="paragraph" w:styleId="Titre">
    <w:name w:val="Title"/>
    <w:basedOn w:val="Normal"/>
    <w:link w:val="TitreCar"/>
    <w:qFormat/>
    <w:rsid w:val="00A940FC"/>
    <w:pPr>
      <w:pageBreakBefore/>
      <w:pBdr>
        <w:bottom w:val="single" w:sz="4" w:space="1" w:color="auto"/>
      </w:pBdr>
      <w:spacing w:before="240" w:after="360"/>
      <w:jc w:val="left"/>
      <w:outlineLvl w:val="0"/>
    </w:pPr>
    <w:rPr>
      <w:rFonts w:ascii="Arial" w:hAnsi="Arial"/>
      <w:b/>
      <w:kern w:val="28"/>
      <w:sz w:val="28"/>
    </w:rPr>
  </w:style>
  <w:style w:type="character" w:customStyle="1" w:styleId="TitreCar">
    <w:name w:val="Titre Car"/>
    <w:basedOn w:val="Policepardfaut"/>
    <w:link w:val="Titre"/>
    <w:rsid w:val="004B3BA8"/>
    <w:rPr>
      <w:rFonts w:ascii="Arial" w:eastAsia="Times New Roman" w:hAnsi="Arial"/>
      <w:b/>
      <w:kern w:val="28"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056377"/>
    <w:pPr>
      <w:tabs>
        <w:tab w:val="left" w:pos="2268"/>
        <w:tab w:val="right" w:leader="dot" w:pos="9735"/>
      </w:tabs>
      <w:spacing w:after="0" w:line="240" w:lineRule="auto"/>
      <w:ind w:left="1440"/>
      <w:jc w:val="left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47350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Accentuationdiscrte">
    <w:name w:val="Subtle Emphasis"/>
    <w:basedOn w:val="Policepardfaut"/>
    <w:uiPriority w:val="19"/>
    <w:qFormat/>
    <w:rsid w:val="008E5C07"/>
    <w:rPr>
      <w:i/>
      <w:iCs/>
      <w:color w:val="808080" w:themeColor="text1" w:themeTint="7F"/>
    </w:rPr>
  </w:style>
  <w:style w:type="paragraph" w:styleId="TM9">
    <w:name w:val="toc 9"/>
    <w:basedOn w:val="Normal"/>
    <w:next w:val="Normal"/>
    <w:autoRedefine/>
    <w:semiHidden/>
    <w:unhideWhenUsed/>
    <w:rsid w:val="00F74D7E"/>
    <w:pPr>
      <w:spacing w:after="100"/>
      <w:ind w:left="1760"/>
    </w:pPr>
  </w:style>
  <w:style w:type="character" w:customStyle="1" w:styleId="apple-converted-space">
    <w:name w:val="apple-converted-space"/>
    <w:basedOn w:val="Policepardfaut"/>
    <w:rsid w:val="00AE682C"/>
  </w:style>
  <w:style w:type="character" w:styleId="Lienhypertextesuivi">
    <w:name w:val="FollowedHyperlink"/>
    <w:basedOn w:val="Policepardfaut"/>
    <w:semiHidden/>
    <w:unhideWhenUsed/>
    <w:rsid w:val="006527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48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1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9627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4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5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2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hyperlink" Target="http://nocosium.fr" TargetMode="External"/><Relationship Id="rId11" Type="http://schemas.openxmlformats.org/officeDocument/2006/relationships/hyperlink" Target="http://whatismyipaddress.com" TargetMode="External"/><Relationship Id="rId12" Type="http://schemas.openxmlformats.org/officeDocument/2006/relationships/hyperlink" Target="http://whatismyipaddress.com" TargetMode="External"/><Relationship Id="rId13" Type="http://schemas.openxmlformats.org/officeDocument/2006/relationships/hyperlink" Target="http://nocostation-vev.nocosium.fr:1000" TargetMode="External"/><Relationship Id="rId14" Type="http://schemas.openxmlformats.org/officeDocument/2006/relationships/hyperlink" Target="http://valence.nocosium.fr:1000" TargetMode="External"/><Relationship Id="rId15" Type="http://schemas.openxmlformats.org/officeDocument/2006/relationships/hyperlink" Target="http://test-gtf.nocosium.fr" TargetMode="External"/><Relationship Id="rId16" Type="http://schemas.openxmlformats.org/officeDocument/2006/relationships/hyperlink" Target="http://test-gtf.nocosium.fr:20548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:Users:tony:Desktop:PVERIF1501219-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B3F5F2E2045840B3D7D1B8C5356F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45F04-0E2A-BF4E-8FBB-91411F8F59CD}"/>
      </w:docPartPr>
      <w:docPartBody>
        <w:p w:rsidR="00D37A0E" w:rsidRDefault="00D37A0E">
          <w:pPr>
            <w:pStyle w:val="D0B3F5F2E2045840B3D7D1B8C5356F6A"/>
          </w:pPr>
          <w:r w:rsidRPr="00E84B29">
            <w:rPr>
              <w:rStyle w:val="Textedelespacerserv"/>
            </w:rPr>
            <w:t>[Titre ]</w:t>
          </w:r>
        </w:p>
      </w:docPartBody>
    </w:docPart>
    <w:docPart>
      <w:docPartPr>
        <w:name w:val="09A757E081551447AE66C4AA0DCBA0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437FB2-5C82-8F45-8460-87B73D7860D2}"/>
      </w:docPartPr>
      <w:docPartBody>
        <w:p w:rsidR="00D37A0E" w:rsidRDefault="00D37A0E">
          <w:pPr>
            <w:pStyle w:val="09A757E081551447AE66C4AA0DCBA0A4"/>
          </w:pPr>
          <w:r w:rsidRPr="00214597">
            <w:rPr>
              <w:rStyle w:val="Textedelespacerserv"/>
            </w:rPr>
            <w:t>[Objet ]</w:t>
          </w:r>
        </w:p>
      </w:docPartBody>
    </w:docPart>
    <w:docPart>
      <w:docPartPr>
        <w:name w:val="FFC69F627225394CA36B46A9D95C0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07960D-B9FB-864E-9B79-77E8AB69CE8B}"/>
      </w:docPartPr>
      <w:docPartBody>
        <w:p w:rsidR="00D37A0E" w:rsidRDefault="00D37A0E">
          <w:pPr>
            <w:pStyle w:val="FFC69F627225394CA36B46A9D95C036B"/>
          </w:pPr>
          <w:r w:rsidRPr="00E84B29">
            <w:rPr>
              <w:rStyle w:val="Textedelespacerserv"/>
            </w:rPr>
            <w:t>[Auteur ]</w:t>
          </w:r>
        </w:p>
      </w:docPartBody>
    </w:docPart>
    <w:docPart>
      <w:docPartPr>
        <w:name w:val="E7F3BBE18266F9488F014F2C743F76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891B68-E111-C344-9FC3-147A7D347681}"/>
      </w:docPartPr>
      <w:docPartBody>
        <w:p w:rsidR="00D37A0E" w:rsidRDefault="00D37A0E">
          <w:pPr>
            <w:pStyle w:val="E7F3BBE18266F9488F014F2C743F7647"/>
          </w:pPr>
          <w:r w:rsidRPr="001F075A">
            <w:rPr>
              <w:rStyle w:val="Textedelespacerserv"/>
            </w:rPr>
            <w:t>[Responsable]</w:t>
          </w:r>
        </w:p>
      </w:docPartBody>
    </w:docPart>
    <w:docPart>
      <w:docPartPr>
        <w:name w:val="A547FB95D223E8469F8874F65666D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FFE524-1839-E941-8347-6F28956E3B52}"/>
      </w:docPartPr>
      <w:docPartBody>
        <w:p w:rsidR="00D37A0E" w:rsidRDefault="00D37A0E">
          <w:pPr>
            <w:pStyle w:val="A547FB95D223E8469F8874F65666D6BA"/>
          </w:pPr>
          <w:r w:rsidRPr="001B210D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LEQMM+Acens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0E"/>
    <w:rsid w:val="00D3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0B3F5F2E2045840B3D7D1B8C5356F6A">
    <w:name w:val="D0B3F5F2E2045840B3D7D1B8C5356F6A"/>
  </w:style>
  <w:style w:type="paragraph" w:customStyle="1" w:styleId="09A757E081551447AE66C4AA0DCBA0A4">
    <w:name w:val="09A757E081551447AE66C4AA0DCBA0A4"/>
  </w:style>
  <w:style w:type="paragraph" w:customStyle="1" w:styleId="FFC69F627225394CA36B46A9D95C036B">
    <w:name w:val="FFC69F627225394CA36B46A9D95C036B"/>
  </w:style>
  <w:style w:type="paragraph" w:customStyle="1" w:styleId="E7F3BBE18266F9488F014F2C743F7647">
    <w:name w:val="E7F3BBE18266F9488F014F2C743F7647"/>
  </w:style>
  <w:style w:type="paragraph" w:customStyle="1" w:styleId="A223956A42F31742A854F84410D1815B">
    <w:name w:val="A223956A42F31742A854F84410D1815B"/>
  </w:style>
  <w:style w:type="paragraph" w:customStyle="1" w:styleId="A547FB95D223E8469F8874F65666D6BA">
    <w:name w:val="A547FB95D223E8469F8874F65666D6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0B3F5F2E2045840B3D7D1B8C5356F6A">
    <w:name w:val="D0B3F5F2E2045840B3D7D1B8C5356F6A"/>
  </w:style>
  <w:style w:type="paragraph" w:customStyle="1" w:styleId="09A757E081551447AE66C4AA0DCBA0A4">
    <w:name w:val="09A757E081551447AE66C4AA0DCBA0A4"/>
  </w:style>
  <w:style w:type="paragraph" w:customStyle="1" w:styleId="FFC69F627225394CA36B46A9D95C036B">
    <w:name w:val="FFC69F627225394CA36B46A9D95C036B"/>
  </w:style>
  <w:style w:type="paragraph" w:customStyle="1" w:styleId="E7F3BBE18266F9488F014F2C743F7647">
    <w:name w:val="E7F3BBE18266F9488F014F2C743F7647"/>
  </w:style>
  <w:style w:type="paragraph" w:customStyle="1" w:styleId="A223956A42F31742A854F84410D1815B">
    <w:name w:val="A223956A42F31742A854F84410D1815B"/>
  </w:style>
  <w:style w:type="paragraph" w:customStyle="1" w:styleId="A547FB95D223E8469F8874F65666D6BA">
    <w:name w:val="A547FB95D223E8469F8874F65666D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2A8B0C-F2F5-7048-8EB3-7E9BFD4F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PVERIF1501219-01.dotx</Template>
  <TotalTime>15</TotalTime>
  <Pages>2</Pages>
  <Words>318</Words>
  <Characters>1541</Characters>
  <Application>Microsoft Macintosh Word</Application>
  <DocSecurity>0</DocSecurity>
  <Lines>513</Lines>
  <Paragraphs>123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ALYATEC</vt:lpstr>
    </vt:vector>
  </TitlesOfParts>
  <Manager>Nathanaël SPRIET</Manager>
  <Company>Nocosium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de vérification</dc:title>
  <dc:subject>Infrastructure interne de NOCOSIUM</dc:subject>
  <dc:creator>Jérémy VALENTIN</dc:creator>
  <cp:lastModifiedBy>Anthony Gelibert</cp:lastModifiedBy>
  <cp:revision>11</cp:revision>
  <cp:lastPrinted>2014-02-20T14:30:00Z</cp:lastPrinted>
  <dcterms:created xsi:type="dcterms:W3CDTF">2015-01-30T14:26:00Z</dcterms:created>
  <dcterms:modified xsi:type="dcterms:W3CDTF">2015-02-25T14:51:00Z</dcterms:modified>
  <cp:category>Nom du projet</cp:category>
</cp:coreProperties>
</file>