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re "/>
        <w:id w:val="27956601"/>
        <w:placeholder>
          <w:docPart w:val="D0B3F5F2E2045840B3D7D1B8C5356F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E74FC1C" w14:textId="77777777" w:rsidR="00844F01" w:rsidRDefault="006B45EB" w:rsidP="008E5C07">
          <w:pPr>
            <w:pStyle w:val="Titre"/>
            <w:pageBreakBefore w:val="0"/>
          </w:pPr>
          <w:r>
            <w:t>Procédure de vérification</w:t>
          </w:r>
        </w:p>
      </w:sdtContent>
    </w:sdt>
    <w:tbl>
      <w:tblPr>
        <w:tblStyle w:val="Grill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77"/>
        <w:gridCol w:w="6237"/>
      </w:tblGrid>
      <w:tr w:rsidR="00EA2DE0" w:rsidRPr="008E5C07" w14:paraId="15B2CBB9" w14:textId="77777777" w:rsidTr="006B45EB">
        <w:tc>
          <w:tcPr>
            <w:tcW w:w="4077" w:type="dxa"/>
          </w:tcPr>
          <w:p w14:paraId="78F88D71" w14:textId="77777777" w:rsidR="00EA2DE0" w:rsidRPr="0070448F" w:rsidRDefault="00EA2DE0" w:rsidP="00BF62FA">
            <w:pPr>
              <w:spacing w:after="0" w:line="240" w:lineRule="auto"/>
              <w:jc w:val="right"/>
              <w:rPr>
                <w:b/>
              </w:rPr>
            </w:pPr>
            <w:bookmarkStart w:id="0" w:name="_Toc382833235"/>
            <w:r w:rsidRPr="0070448F">
              <w:rPr>
                <w:b/>
              </w:rPr>
              <w:t>Objet :</w:t>
            </w:r>
          </w:p>
        </w:tc>
        <w:tc>
          <w:tcPr>
            <w:tcW w:w="6237" w:type="dxa"/>
          </w:tcPr>
          <w:sdt>
            <w:sdtPr>
              <w:alias w:val="Objet "/>
              <w:id w:val="6338541"/>
              <w:placeholder>
                <w:docPart w:val="09A757E081551447AE66C4AA0DCBA0A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72572EFE" w14:textId="77777777" w:rsidR="00EA2DE0" w:rsidRPr="008E5C07" w:rsidRDefault="00BA7BC4" w:rsidP="00BA7BC4">
                <w:pPr>
                  <w:spacing w:after="0" w:line="240" w:lineRule="auto"/>
                  <w:jc w:val="left"/>
                </w:pPr>
                <w:r>
                  <w:t>Infrastructure interne de NOCOSIUM</w:t>
                </w:r>
              </w:p>
            </w:sdtContent>
          </w:sdt>
        </w:tc>
      </w:tr>
      <w:tr w:rsidR="00EA2DE0" w:rsidRPr="008E5C07" w14:paraId="116CC412" w14:textId="77777777" w:rsidTr="006B45EB">
        <w:tc>
          <w:tcPr>
            <w:tcW w:w="4077" w:type="dxa"/>
          </w:tcPr>
          <w:p w14:paraId="073E3F05" w14:textId="77777777" w:rsidR="00EA2DE0" w:rsidRPr="0070448F" w:rsidRDefault="006B45EB" w:rsidP="00EA2DE0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Fréquence de vérification</w:t>
            </w:r>
            <w:r w:rsidR="00EA2DE0">
              <w:rPr>
                <w:b/>
              </w:rPr>
              <w:t> :</w:t>
            </w:r>
          </w:p>
        </w:tc>
        <w:tc>
          <w:tcPr>
            <w:tcW w:w="6237" w:type="dxa"/>
          </w:tcPr>
          <w:p w14:paraId="7A0448E0" w14:textId="77777777" w:rsidR="00EA2DE0" w:rsidRDefault="00C9030E" w:rsidP="00F401CF">
            <w:pPr>
              <w:spacing w:after="0" w:line="240" w:lineRule="auto"/>
              <w:jc w:val="left"/>
            </w:pPr>
            <w:r>
              <w:t>Hebdomadaire</w:t>
            </w:r>
            <w:r w:rsidR="00FD65B5">
              <w:t xml:space="preserve"> (</w:t>
            </w:r>
            <w:r>
              <w:t xml:space="preserve">Lundi </w:t>
            </w:r>
            <w:r w:rsidR="00FD65B5">
              <w:t>9h)</w:t>
            </w:r>
          </w:p>
        </w:tc>
      </w:tr>
      <w:tr w:rsidR="00AE3A24" w:rsidRPr="00EA2DE0" w14:paraId="3F46C1C5" w14:textId="77777777" w:rsidTr="006B45EB">
        <w:tc>
          <w:tcPr>
            <w:tcW w:w="4077" w:type="dxa"/>
          </w:tcPr>
          <w:p w14:paraId="14AAA269" w14:textId="77777777" w:rsidR="00AE3A24" w:rsidRPr="0070448F" w:rsidRDefault="006B45EB" w:rsidP="005D759E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  <w:r w:rsidR="00AE3A24">
              <w:rPr>
                <w:b/>
              </w:rPr>
              <w:t xml:space="preserve"> :</w:t>
            </w:r>
          </w:p>
        </w:tc>
        <w:sdt>
          <w:sdtPr>
            <w:alias w:val="Auteur "/>
            <w:id w:val="236243081"/>
            <w:placeholder>
              <w:docPart w:val="FFC69F627225394CA36B46A9D95C036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6237" w:type="dxa"/>
              </w:tcPr>
              <w:p w14:paraId="71254EA3" w14:textId="77777777" w:rsidR="00AE3A24" w:rsidRPr="006B45EB" w:rsidRDefault="00BA7BC4" w:rsidP="00BA7BC4">
                <w:pPr>
                  <w:spacing w:after="0" w:line="240" w:lineRule="auto"/>
                  <w:jc w:val="left"/>
                </w:pPr>
                <w:r>
                  <w:t>Jérémy VALENTIN</w:t>
                </w:r>
              </w:p>
            </w:tc>
          </w:sdtContent>
        </w:sdt>
      </w:tr>
      <w:tr w:rsidR="00EA2DE0" w:rsidRPr="00EA2DE0" w14:paraId="16232A1F" w14:textId="77777777" w:rsidTr="006B45EB">
        <w:tc>
          <w:tcPr>
            <w:tcW w:w="4077" w:type="dxa"/>
          </w:tcPr>
          <w:p w14:paraId="18847477" w14:textId="77777777" w:rsidR="00EA2DE0" w:rsidRPr="0070448F" w:rsidRDefault="006B45EB" w:rsidP="00BF62F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Suppléant</w:t>
            </w:r>
            <w:r w:rsidR="00EA2DE0">
              <w:rPr>
                <w:b/>
              </w:rPr>
              <w:t xml:space="preserve"> :</w:t>
            </w:r>
          </w:p>
        </w:tc>
        <w:sdt>
          <w:sdtPr>
            <w:rPr>
              <w:lang w:val="en-US"/>
            </w:rPr>
            <w:alias w:val="Responsable"/>
            <w:id w:val="236243084"/>
            <w:placeholder>
              <w:docPart w:val="E7F3BBE18266F9488F014F2C743F764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6237" w:type="dxa"/>
              </w:tcPr>
              <w:p w14:paraId="2C74C12A" w14:textId="77777777" w:rsidR="00EA2DE0" w:rsidRPr="006B45EB" w:rsidRDefault="006B45EB" w:rsidP="00BA7BC4">
                <w:pPr>
                  <w:spacing w:after="0" w:line="240" w:lineRule="auto"/>
                  <w:jc w:val="left"/>
                </w:pPr>
                <w:r>
                  <w:t xml:space="preserve">Nathanaël </w:t>
                </w:r>
                <w:r w:rsidR="00BA7BC4">
                  <w:t>SPRIET</w:t>
                </w:r>
              </w:p>
            </w:tc>
          </w:sdtContent>
        </w:sdt>
      </w:tr>
      <w:tr w:rsidR="00EA2DE0" w:rsidRPr="008E5C07" w14:paraId="57B7CD34" w14:textId="77777777" w:rsidTr="00696D34">
        <w:trPr>
          <w:trHeight w:val="404"/>
        </w:trPr>
        <w:tc>
          <w:tcPr>
            <w:tcW w:w="4077" w:type="dxa"/>
            <w:tcBorders>
              <w:bottom w:val="single" w:sz="4" w:space="0" w:color="auto"/>
            </w:tcBorders>
          </w:tcPr>
          <w:p w14:paraId="5E13B423" w14:textId="77777777" w:rsidR="00EA2DE0" w:rsidRPr="0070448F" w:rsidRDefault="00EA2DE0" w:rsidP="00BF62FA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Révision :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4F28A7E" w14:textId="77777777" w:rsidR="00EA2DE0" w:rsidRDefault="00BA7BC4" w:rsidP="0070448F">
            <w:pPr>
              <w:spacing w:after="0" w:line="240" w:lineRule="auto"/>
              <w:jc w:val="left"/>
            </w:pPr>
            <w:r>
              <w:t xml:space="preserve">V1 </w:t>
            </w:r>
          </w:p>
        </w:tc>
      </w:tr>
      <w:bookmarkEnd w:id="0"/>
    </w:tbl>
    <w:p w14:paraId="41481E08" w14:textId="77777777" w:rsidR="0070448F" w:rsidRDefault="0070448F" w:rsidP="006B45EB"/>
    <w:p w14:paraId="06B4E018" w14:textId="12093A0C" w:rsidR="00696D34" w:rsidRDefault="00DB7EAA" w:rsidP="00BA7BC4">
      <w:pPr>
        <w:pStyle w:val="Paragraphedeliste"/>
        <w:numPr>
          <w:ilvl w:val="0"/>
          <w:numId w:val="40"/>
        </w:numPr>
      </w:pPr>
      <w:r>
        <w:t>Vérifier notre accès aux VPN des clients ayant un contrat de télémaintenance</w:t>
      </w:r>
      <w:r w:rsidR="00BA7BC4">
        <w:t> :</w:t>
      </w:r>
    </w:p>
    <w:p w14:paraId="2528F96B" w14:textId="2FB17281" w:rsidR="00DB7EAA" w:rsidRDefault="00DB7EAA" w:rsidP="00DB7EAA">
      <w:pPr>
        <w:pStyle w:val="Paragraphedeliste"/>
        <w:numPr>
          <w:ilvl w:val="1"/>
          <w:numId w:val="40"/>
        </w:numPr>
      </w:pPr>
      <w:r>
        <w:t>Connexion au VPN de chaque client en contrat avec le compte utilisateur dédié.</w:t>
      </w:r>
    </w:p>
    <w:p w14:paraId="736614A9" w14:textId="77777777" w:rsidR="00DB7EAA" w:rsidRPr="00DB7EAA" w:rsidRDefault="00DB7EAA" w:rsidP="00DB7EAA">
      <w:pPr>
        <w:pStyle w:val="Paragraphedeliste"/>
        <w:numPr>
          <w:ilvl w:val="2"/>
          <w:numId w:val="40"/>
        </w:numPr>
        <w:rPr>
          <w:highlight w:val="yellow"/>
        </w:rPr>
      </w:pPr>
      <w:r w:rsidRPr="00DB7EAA">
        <w:rPr>
          <w:highlight w:val="yellow"/>
        </w:rPr>
        <w:t>Procédure à rédiger :</w:t>
      </w:r>
    </w:p>
    <w:p w14:paraId="375E7C20" w14:textId="77777777" w:rsidR="00DB7EAA" w:rsidRPr="00DB7EAA" w:rsidRDefault="00DB7EAA" w:rsidP="00DB7EAA">
      <w:pPr>
        <w:pStyle w:val="Paragraphedeliste"/>
        <w:numPr>
          <w:ilvl w:val="3"/>
          <w:numId w:val="40"/>
        </w:numPr>
        <w:rPr>
          <w:highlight w:val="yellow"/>
        </w:rPr>
      </w:pPr>
      <w:r w:rsidRPr="00DB7EAA">
        <w:rPr>
          <w:highlight w:val="yellow"/>
        </w:rPr>
        <w:t>Liste des contrats existe, procédure contact contrat existe, procédure à compléter le cas échéant pour la prise en main du VPN par Jérémy V</w:t>
      </w:r>
      <w:r w:rsidRPr="00DB7EAA">
        <w:rPr>
          <w:highlight w:val="yellow"/>
        </w:rPr>
        <w:t>A</w:t>
      </w:r>
      <w:r w:rsidRPr="00DB7EAA">
        <w:rPr>
          <w:highlight w:val="yellow"/>
        </w:rPr>
        <w:t>LENTIN et sa formation</w:t>
      </w:r>
    </w:p>
    <w:p w14:paraId="36CF02CB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FRESENIUS</w:t>
      </w:r>
    </w:p>
    <w:p w14:paraId="5A3CCF3F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DRACY</w:t>
      </w:r>
    </w:p>
    <w:p w14:paraId="2F9D126D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AUTUN</w:t>
      </w:r>
    </w:p>
    <w:p w14:paraId="4C07D93F" w14:textId="7E1D7866" w:rsid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GENETHON</w:t>
      </w:r>
    </w:p>
    <w:p w14:paraId="5AF4233F" w14:textId="1E93376D" w:rsidR="00DB7EAA" w:rsidRDefault="00DB7EAA" w:rsidP="00DB7EAA">
      <w:pPr>
        <w:pStyle w:val="Paragraphedeliste"/>
        <w:numPr>
          <w:ilvl w:val="0"/>
          <w:numId w:val="40"/>
        </w:numPr>
      </w:pPr>
      <w:r>
        <w:t xml:space="preserve">Vérifier </w:t>
      </w:r>
      <w:r>
        <w:t>notre accès aux FTP des clients ayant un contrat de télémaintenance </w:t>
      </w:r>
      <w:r>
        <w:t>:</w:t>
      </w:r>
    </w:p>
    <w:p w14:paraId="62F91714" w14:textId="2857BDB2" w:rsidR="00DB7EAA" w:rsidRDefault="00DB7EAA" w:rsidP="00DB7EAA">
      <w:pPr>
        <w:pStyle w:val="Paragraphedeliste"/>
        <w:numPr>
          <w:ilvl w:val="1"/>
          <w:numId w:val="40"/>
        </w:numPr>
      </w:pPr>
      <w:r>
        <w:t>Connexion au</w:t>
      </w:r>
      <w:r w:rsidR="00A07FF6">
        <w:t>x</w:t>
      </w:r>
      <w:r>
        <w:t xml:space="preserve"> </w:t>
      </w:r>
      <w:r>
        <w:t>serveur</w:t>
      </w:r>
      <w:r w:rsidR="00A07FF6">
        <w:t>s</w:t>
      </w:r>
      <w:r>
        <w:t xml:space="preserve"> de chaque client en contrat avec le compte utilisateur dédié.</w:t>
      </w:r>
    </w:p>
    <w:p w14:paraId="08F74963" w14:textId="77777777" w:rsidR="00DB7EAA" w:rsidRPr="00DB7EAA" w:rsidRDefault="00DB7EAA" w:rsidP="00DB7EAA">
      <w:pPr>
        <w:pStyle w:val="Paragraphedeliste"/>
        <w:numPr>
          <w:ilvl w:val="2"/>
          <w:numId w:val="40"/>
        </w:numPr>
        <w:rPr>
          <w:highlight w:val="yellow"/>
        </w:rPr>
      </w:pPr>
      <w:r w:rsidRPr="00DB7EAA">
        <w:rPr>
          <w:highlight w:val="yellow"/>
        </w:rPr>
        <w:t>Procédure à rédiger :</w:t>
      </w:r>
    </w:p>
    <w:p w14:paraId="11C71CC1" w14:textId="1EC0721C" w:rsidR="00DB7EAA" w:rsidRPr="00DB7EAA" w:rsidRDefault="00DB7EAA" w:rsidP="00DB7EAA">
      <w:pPr>
        <w:pStyle w:val="Paragraphedeliste"/>
        <w:numPr>
          <w:ilvl w:val="3"/>
          <w:numId w:val="40"/>
        </w:numPr>
        <w:rPr>
          <w:highlight w:val="yellow"/>
        </w:rPr>
      </w:pPr>
      <w:r w:rsidRPr="00DB7EAA">
        <w:rPr>
          <w:highlight w:val="yellow"/>
        </w:rPr>
        <w:t xml:space="preserve">Liste des </w:t>
      </w:r>
      <w:r w:rsidR="00A07FF6">
        <w:rPr>
          <w:highlight w:val="yellow"/>
        </w:rPr>
        <w:t>protocoles</w:t>
      </w:r>
      <w:r w:rsidRPr="00DB7EAA">
        <w:rPr>
          <w:highlight w:val="yellow"/>
        </w:rPr>
        <w:t xml:space="preserve"> existe, procédure à compléter le cas échéant pour la prise en main du VPN par Jérémy V</w:t>
      </w:r>
      <w:r w:rsidRPr="00DB7EAA">
        <w:rPr>
          <w:highlight w:val="yellow"/>
        </w:rPr>
        <w:t>A</w:t>
      </w:r>
      <w:r w:rsidRPr="00DB7EAA">
        <w:rPr>
          <w:highlight w:val="yellow"/>
        </w:rPr>
        <w:t>LENTIN et sa formation</w:t>
      </w:r>
    </w:p>
    <w:p w14:paraId="1EA6DE06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FRESENIUS</w:t>
      </w:r>
    </w:p>
    <w:p w14:paraId="02A051B8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DRACY</w:t>
      </w:r>
    </w:p>
    <w:p w14:paraId="5B6BA289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AUTUN</w:t>
      </w:r>
    </w:p>
    <w:p w14:paraId="4B473F6F" w14:textId="77777777" w:rsidR="00DB7EAA" w:rsidRPr="00DB7EAA" w:rsidRDefault="00DB7EAA" w:rsidP="00DB7EAA">
      <w:pPr>
        <w:pStyle w:val="Paragraphedeliste"/>
        <w:numPr>
          <w:ilvl w:val="4"/>
          <w:numId w:val="40"/>
        </w:numPr>
        <w:rPr>
          <w:highlight w:val="yellow"/>
        </w:rPr>
      </w:pPr>
      <w:r w:rsidRPr="00DB7EAA">
        <w:rPr>
          <w:highlight w:val="yellow"/>
        </w:rPr>
        <w:t>GENETHON</w:t>
      </w:r>
    </w:p>
    <w:p w14:paraId="24653C75" w14:textId="77777777" w:rsidR="00DB7EAA" w:rsidRPr="00DB7EAA" w:rsidRDefault="00DB7EAA" w:rsidP="00DB7EAA">
      <w:pPr>
        <w:rPr>
          <w:highlight w:val="yellow"/>
        </w:rPr>
      </w:pPr>
    </w:p>
    <w:p w14:paraId="7A043026" w14:textId="77777777" w:rsidR="00BA7BC4" w:rsidRPr="00BA7BC4" w:rsidRDefault="00BA7BC4" w:rsidP="00BA7BC4"/>
    <w:sectPr w:rsidR="00BA7BC4" w:rsidRPr="00BA7BC4" w:rsidSect="009D26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873" w:right="1077" w:bottom="1418" w:left="675" w:header="680" w:footer="26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E7579" w14:textId="77777777" w:rsidR="005D759E" w:rsidRDefault="005D759E" w:rsidP="003A7A94">
      <w:r>
        <w:separator/>
      </w:r>
    </w:p>
    <w:p w14:paraId="14CD89C3" w14:textId="77777777" w:rsidR="005D759E" w:rsidRDefault="005D759E"/>
  </w:endnote>
  <w:endnote w:type="continuationSeparator" w:id="0">
    <w:p w14:paraId="7E17B421" w14:textId="77777777" w:rsidR="005D759E" w:rsidRDefault="005D759E" w:rsidP="003A7A94">
      <w:r>
        <w:continuationSeparator/>
      </w:r>
    </w:p>
    <w:p w14:paraId="6E663EA9" w14:textId="77777777" w:rsidR="005D759E" w:rsidRDefault="005D75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LEQMM+Acens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4F828" w14:textId="77777777" w:rsidR="00AB3651" w:rsidRDefault="00AB365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151BB" w14:textId="6EC2962F" w:rsidR="005D759E" w:rsidRDefault="00F3399F" w:rsidP="00C61BA1">
    <w:pPr>
      <w:pStyle w:val="Pieddepage"/>
      <w:jc w:val="right"/>
    </w:pPr>
    <w:r>
      <w:t xml:space="preserve">Procédure de vérification — Infrastructure interne – </w:t>
    </w:r>
    <w:r w:rsidR="00433E45">
      <w:t>Hebdomadaire</w:t>
    </w:r>
    <w:bookmarkStart w:id="1" w:name="_GoBack"/>
    <w:bookmarkEnd w:id="1"/>
    <w:r>
      <w:t xml:space="preserve"> – Jérémy VALENTIN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D3ABE" w14:textId="77777777" w:rsidR="00AB3651" w:rsidRDefault="00AB365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808FC" w14:textId="77777777" w:rsidR="005D759E" w:rsidRDefault="005D759E" w:rsidP="003A7A94">
      <w:r>
        <w:separator/>
      </w:r>
    </w:p>
  </w:footnote>
  <w:footnote w:type="continuationSeparator" w:id="0">
    <w:p w14:paraId="162572D6" w14:textId="77777777" w:rsidR="005D759E" w:rsidRDefault="005D759E" w:rsidP="003A7A94">
      <w:r>
        <w:continuationSeparator/>
      </w:r>
    </w:p>
    <w:p w14:paraId="35B33BCF" w14:textId="77777777" w:rsidR="005D759E" w:rsidRDefault="005D759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464A0" w14:textId="77777777" w:rsidR="00AB3651" w:rsidRDefault="00AB3651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5811" w:type="dxa"/>
      <w:tblInd w:w="45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4961"/>
    </w:tblGrid>
    <w:tr w:rsidR="005D759E" w:rsidRPr="008E5C07" w14:paraId="44E1ACCF" w14:textId="77777777" w:rsidTr="006B45EB">
      <w:trPr>
        <w:trHeight w:val="24"/>
      </w:trPr>
      <w:tc>
        <w:tcPr>
          <w:tcW w:w="850" w:type="dxa"/>
        </w:tcPr>
        <w:p w14:paraId="3578F3EE" w14:textId="77777777" w:rsidR="005D759E" w:rsidRPr="008E5C07" w:rsidRDefault="005D759E" w:rsidP="00F401CF">
          <w:pPr>
            <w:rPr>
              <w:rStyle w:val="Accentuationdiscrte"/>
              <w:b/>
              <w:sz w:val="16"/>
            </w:rPr>
          </w:pPr>
          <w:r>
            <w:rPr>
              <w:b/>
              <w:i/>
              <w:iCs/>
              <w:noProof/>
              <w:color w:val="808080" w:themeColor="text1" w:themeTint="7F"/>
              <w:sz w:val="16"/>
            </w:rPr>
            <w:drawing>
              <wp:anchor distT="0" distB="0" distL="114300" distR="114300" simplePos="0" relativeHeight="251657216" behindDoc="0" locked="0" layoutInCell="1" allowOverlap="1" wp14:anchorId="122E5CF1" wp14:editId="17B03DEE">
                <wp:simplePos x="0" y="0"/>
                <wp:positionH relativeFrom="column">
                  <wp:posOffset>-2830830</wp:posOffset>
                </wp:positionH>
                <wp:positionV relativeFrom="paragraph">
                  <wp:posOffset>-136525</wp:posOffset>
                </wp:positionV>
                <wp:extent cx="2295525" cy="561975"/>
                <wp:effectExtent l="19050" t="0" r="9525" b="0"/>
                <wp:wrapNone/>
                <wp:docPr id="2" name="Image 3" descr="Nocos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cos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Style w:val="Accentuationdiscrte"/>
              <w:b/>
              <w:sz w:val="16"/>
            </w:rPr>
            <w:t>Objet</w:t>
          </w:r>
        </w:p>
      </w:tc>
      <w:tc>
        <w:tcPr>
          <w:tcW w:w="4961" w:type="dxa"/>
        </w:tcPr>
        <w:p w14:paraId="7C32D350" w14:textId="77777777" w:rsidR="005D759E" w:rsidRPr="008E5C07" w:rsidRDefault="00433E45" w:rsidP="00F401CF">
          <w:pPr>
            <w:rPr>
              <w:rStyle w:val="Accentuationdiscrte"/>
              <w:sz w:val="16"/>
            </w:rPr>
          </w:pPr>
          <w:sdt>
            <w:sdtPr>
              <w:rPr>
                <w:rStyle w:val="Accentuationdiscrte"/>
                <w:sz w:val="16"/>
              </w:rPr>
              <w:alias w:val="Titre "/>
              <w:id w:val="331098"/>
              <w:placeholder>
                <w:docPart w:val="A547FB95D223E8469F8874F65666D6B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Accentuationdiscrte"/>
              </w:rPr>
            </w:sdtEndPr>
            <w:sdtContent>
              <w:r w:rsidR="005D759E">
                <w:rPr>
                  <w:rStyle w:val="Accentuationdiscrte"/>
                  <w:sz w:val="16"/>
                </w:rPr>
                <w:t>Procédure de vérification</w:t>
              </w:r>
            </w:sdtContent>
          </w:sdt>
          <w:r w:rsidR="005D759E">
            <w:rPr>
              <w:rStyle w:val="Accentuationdiscrte"/>
              <w:sz w:val="16"/>
            </w:rPr>
            <w:t xml:space="preserve">– </w:t>
          </w:r>
          <w:sdt>
            <w:sdtPr>
              <w:rPr>
                <w:rStyle w:val="Accentuationdiscrte"/>
                <w:sz w:val="16"/>
              </w:rPr>
              <w:alias w:val="Objet "/>
              <w:id w:val="633855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Accentuationdiscrte"/>
              </w:rPr>
            </w:sdtEndPr>
            <w:sdtContent>
              <w:r w:rsidR="005D759E">
                <w:rPr>
                  <w:rStyle w:val="Accentuationdiscrte"/>
                  <w:sz w:val="16"/>
                </w:rPr>
                <w:t>Infrastructure interne de NOCOSIUM</w:t>
              </w:r>
            </w:sdtContent>
          </w:sdt>
        </w:p>
      </w:tc>
    </w:tr>
    <w:tr w:rsidR="005D759E" w:rsidRPr="008E5C07" w14:paraId="7138B1EE" w14:textId="77777777" w:rsidTr="006B45EB">
      <w:trPr>
        <w:trHeight w:val="105"/>
      </w:trPr>
      <w:tc>
        <w:tcPr>
          <w:tcW w:w="850" w:type="dxa"/>
        </w:tcPr>
        <w:p w14:paraId="20AF47B5" w14:textId="77777777" w:rsidR="005D759E" w:rsidRPr="00A940FC" w:rsidRDefault="005D759E" w:rsidP="00F401CF">
          <w:pPr>
            <w:rPr>
              <w:rStyle w:val="Accentuationdiscrte"/>
              <w:sz w:val="16"/>
            </w:rPr>
          </w:pPr>
          <w:r w:rsidRPr="00A940FC">
            <w:rPr>
              <w:rStyle w:val="Accentuationdiscrte"/>
              <w:sz w:val="16"/>
            </w:rPr>
            <w:t xml:space="preserve">Date </w:t>
          </w:r>
        </w:p>
      </w:tc>
      <w:sdt>
        <w:sdtPr>
          <w:rPr>
            <w:rStyle w:val="Accentuationdiscrte"/>
            <w:sz w:val="16"/>
          </w:rPr>
          <w:alias w:val="Date de publication"/>
          <w:id w:val="9860269"/>
          <w:dataBinding w:prefixMappings="xmlns:ns0='http://schemas.microsoft.com/office/2006/coverPageProps' " w:xpath="/ns0:CoverPageProperties[1]/ns0:PublishDate[1]" w:storeItemID="{55AF091B-3C7A-41E3-B477-F2FDAA23CFDA}"/>
          <w:date w:fullDate="2015-01-30T00:00:00Z">
            <w:dateFormat w:val="dd/MM/yyyy"/>
            <w:lid w:val="fr-FR"/>
            <w:storeMappedDataAs w:val="dateTime"/>
            <w:calendar w:val="gregorian"/>
          </w:date>
        </w:sdtPr>
        <w:sdtEndPr>
          <w:rPr>
            <w:rStyle w:val="Accentuationdiscrte"/>
          </w:rPr>
        </w:sdtEndPr>
        <w:sdtContent>
          <w:tc>
            <w:tcPr>
              <w:tcW w:w="4961" w:type="dxa"/>
            </w:tcPr>
            <w:p w14:paraId="7F5EC1AB" w14:textId="77777777" w:rsidR="005D759E" w:rsidRPr="008E5C07" w:rsidRDefault="005D759E" w:rsidP="00231134">
              <w:pPr>
                <w:rPr>
                  <w:rStyle w:val="Accentuationdiscrte"/>
                  <w:sz w:val="16"/>
                </w:rPr>
              </w:pPr>
              <w:r>
                <w:rPr>
                  <w:rStyle w:val="Accentuationdiscrte"/>
                  <w:sz w:val="16"/>
                </w:rPr>
                <w:t>30/01/2015</w:t>
              </w:r>
            </w:p>
          </w:tc>
        </w:sdtContent>
      </w:sdt>
    </w:tr>
    <w:tr w:rsidR="005D759E" w:rsidRPr="008E5C07" w14:paraId="48947129" w14:textId="77777777" w:rsidTr="006B45EB">
      <w:trPr>
        <w:trHeight w:val="24"/>
      </w:trPr>
      <w:tc>
        <w:tcPr>
          <w:tcW w:w="850" w:type="dxa"/>
        </w:tcPr>
        <w:p w14:paraId="270EFE8F" w14:textId="77777777" w:rsidR="005D759E" w:rsidRPr="008E5C07" w:rsidRDefault="005D759E" w:rsidP="00F401CF">
          <w:pPr>
            <w:rPr>
              <w:rStyle w:val="Accentuationdiscrte"/>
              <w:b/>
              <w:sz w:val="16"/>
            </w:rPr>
          </w:pPr>
          <w:r>
            <w:rPr>
              <w:rStyle w:val="Accentuationdiscrte"/>
              <w:b/>
              <w:sz w:val="16"/>
            </w:rPr>
            <w:t>Page</w:t>
          </w:r>
        </w:p>
      </w:tc>
      <w:tc>
        <w:tcPr>
          <w:tcW w:w="4961" w:type="dxa"/>
        </w:tcPr>
        <w:sdt>
          <w:sdtPr>
            <w:rPr>
              <w:rStyle w:val="Accentuationdiscrte"/>
              <w:b/>
              <w:sz w:val="16"/>
            </w:rPr>
            <w:id w:val="5323707"/>
            <w:docPartObj>
              <w:docPartGallery w:val="Page Numbers (Top of Page)"/>
              <w:docPartUnique/>
            </w:docPartObj>
          </w:sdtPr>
          <w:sdtEndPr>
            <w:rPr>
              <w:rStyle w:val="Accentuationdiscrte"/>
            </w:rPr>
          </w:sdtEndPr>
          <w:sdtContent>
            <w:p w14:paraId="05487A9C" w14:textId="77777777" w:rsidR="005D759E" w:rsidRPr="0070448F" w:rsidRDefault="005D759E" w:rsidP="00F401CF">
              <w:pPr>
                <w:rPr>
                  <w:rStyle w:val="Accentuationdiscrte"/>
                  <w:b/>
                  <w:sz w:val="16"/>
                </w:rPr>
              </w:pPr>
              <w:r w:rsidRPr="0070448F">
                <w:rPr>
                  <w:rStyle w:val="Accentuationdiscrte"/>
                  <w:sz w:val="16"/>
                </w:rPr>
                <w:t xml:space="preserve">Page </w:t>
              </w:r>
              <w:r w:rsidRPr="0070448F">
                <w:rPr>
                  <w:rStyle w:val="Accentuationdiscrte"/>
                  <w:sz w:val="16"/>
                </w:rPr>
                <w:fldChar w:fldCharType="begin"/>
              </w:r>
              <w:r w:rsidRPr="0070448F">
                <w:rPr>
                  <w:rStyle w:val="Accentuationdiscrte"/>
                  <w:sz w:val="16"/>
                </w:rPr>
                <w:instrText xml:space="preserve"> PAGE </w:instrText>
              </w:r>
              <w:r w:rsidRPr="0070448F">
                <w:rPr>
                  <w:rStyle w:val="Accentuationdiscrte"/>
                  <w:sz w:val="16"/>
                </w:rPr>
                <w:fldChar w:fldCharType="separate"/>
              </w:r>
              <w:r w:rsidR="00433E45">
                <w:rPr>
                  <w:rStyle w:val="Accentuationdiscrte"/>
                  <w:noProof/>
                  <w:sz w:val="16"/>
                </w:rPr>
                <w:t>1</w:t>
              </w:r>
              <w:r w:rsidRPr="0070448F">
                <w:rPr>
                  <w:rStyle w:val="Accentuationdiscrte"/>
                  <w:sz w:val="16"/>
                </w:rPr>
                <w:fldChar w:fldCharType="end"/>
              </w:r>
              <w:r w:rsidRPr="0070448F">
                <w:rPr>
                  <w:rStyle w:val="Accentuationdiscrte"/>
                  <w:sz w:val="16"/>
                </w:rPr>
                <w:t xml:space="preserve"> sur </w:t>
              </w:r>
              <w:r w:rsidRPr="0070448F">
                <w:rPr>
                  <w:rStyle w:val="Accentuationdiscrte"/>
                  <w:sz w:val="16"/>
                </w:rPr>
                <w:fldChar w:fldCharType="begin"/>
              </w:r>
              <w:r w:rsidRPr="0070448F">
                <w:rPr>
                  <w:rStyle w:val="Accentuationdiscrte"/>
                  <w:sz w:val="16"/>
                </w:rPr>
                <w:instrText xml:space="preserve"> NUMPAGES  </w:instrText>
              </w:r>
              <w:r w:rsidRPr="0070448F">
                <w:rPr>
                  <w:rStyle w:val="Accentuationdiscrte"/>
                  <w:sz w:val="16"/>
                </w:rPr>
                <w:fldChar w:fldCharType="separate"/>
              </w:r>
              <w:r w:rsidR="00433E45">
                <w:rPr>
                  <w:rStyle w:val="Accentuationdiscrte"/>
                  <w:noProof/>
                  <w:sz w:val="16"/>
                </w:rPr>
                <w:t>1</w:t>
              </w:r>
              <w:r w:rsidRPr="0070448F">
                <w:rPr>
                  <w:rStyle w:val="Accentuationdiscrte"/>
                  <w:sz w:val="16"/>
                </w:rPr>
                <w:fldChar w:fldCharType="end"/>
              </w:r>
            </w:p>
          </w:sdtContent>
        </w:sdt>
      </w:tc>
    </w:tr>
  </w:tbl>
  <w:p w14:paraId="01C61E78" w14:textId="77777777" w:rsidR="005D759E" w:rsidRDefault="005D759E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3886" w:type="dxa"/>
      <w:tblInd w:w="61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7"/>
      <w:gridCol w:w="3119"/>
    </w:tblGrid>
    <w:tr w:rsidR="005D759E" w:rsidRPr="00F401CF" w14:paraId="1B356B65" w14:textId="77777777" w:rsidTr="00F401CF">
      <w:trPr>
        <w:trHeight w:val="20"/>
      </w:trPr>
      <w:tc>
        <w:tcPr>
          <w:tcW w:w="767" w:type="dxa"/>
        </w:tcPr>
        <w:p w14:paraId="5126C278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b/>
              <w:i/>
              <w:iCs/>
              <w:noProof/>
              <w:color w:val="808080" w:themeColor="text1" w:themeTint="7F"/>
              <w:sz w:val="18"/>
            </w:rPr>
            <w:drawing>
              <wp:anchor distT="0" distB="0" distL="114300" distR="114300" simplePos="0" relativeHeight="251658240" behindDoc="0" locked="0" layoutInCell="1" allowOverlap="1" wp14:anchorId="5F4485A9" wp14:editId="62C8990E">
                <wp:simplePos x="0" y="0"/>
                <wp:positionH relativeFrom="column">
                  <wp:posOffset>-4138295</wp:posOffset>
                </wp:positionH>
                <wp:positionV relativeFrom="paragraph">
                  <wp:posOffset>-146050</wp:posOffset>
                </wp:positionV>
                <wp:extent cx="2295525" cy="561975"/>
                <wp:effectExtent l="19050" t="0" r="9525" b="0"/>
                <wp:wrapNone/>
                <wp:docPr id="1" name="Image 3" descr="Nocos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ocos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401CF">
            <w:rPr>
              <w:rStyle w:val="Accentuationdiscrte"/>
              <w:b/>
              <w:sz w:val="18"/>
            </w:rPr>
            <w:t>Objet</w:t>
          </w:r>
        </w:p>
      </w:tc>
      <w:tc>
        <w:tcPr>
          <w:tcW w:w="3119" w:type="dxa"/>
        </w:tcPr>
        <w:p w14:paraId="56FF4CE2" w14:textId="77777777" w:rsidR="005D759E" w:rsidRPr="00F401CF" w:rsidRDefault="005D759E" w:rsidP="00EA2DE0">
          <w:pPr>
            <w:rPr>
              <w:rStyle w:val="Accentuationdiscrte"/>
              <w:sz w:val="18"/>
            </w:rPr>
          </w:pPr>
          <w:r>
            <w:rPr>
              <w:rStyle w:val="Accentuationdiscrte"/>
              <w:sz w:val="18"/>
            </w:rPr>
            <w:t>Alyatec</w:t>
          </w:r>
        </w:p>
      </w:tc>
    </w:tr>
    <w:tr w:rsidR="005D759E" w:rsidRPr="00F401CF" w14:paraId="0BBD36ED" w14:textId="77777777" w:rsidTr="00F401CF">
      <w:trPr>
        <w:trHeight w:val="86"/>
      </w:trPr>
      <w:tc>
        <w:tcPr>
          <w:tcW w:w="767" w:type="dxa"/>
        </w:tcPr>
        <w:p w14:paraId="6B65CDBE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rStyle w:val="Accentuationdiscrte"/>
              <w:b/>
              <w:sz w:val="18"/>
            </w:rPr>
            <w:t xml:space="preserve">Date </w:t>
          </w:r>
        </w:p>
      </w:tc>
      <w:sdt>
        <w:sdtPr>
          <w:rPr>
            <w:rStyle w:val="Accentuationdiscrte"/>
            <w:sz w:val="18"/>
          </w:rPr>
          <w:id w:val="10410287"/>
          <w:date w:fullDate="2014-04-15T00:00:00Z">
            <w:dateFormat w:val="dd/MM/yyyy"/>
            <w:lid w:val="fr-FR"/>
            <w:storeMappedDataAs w:val="dateTime"/>
            <w:calendar w:val="gregorian"/>
          </w:date>
        </w:sdtPr>
        <w:sdtEndPr>
          <w:rPr>
            <w:rStyle w:val="Accentuationdiscrte"/>
          </w:rPr>
        </w:sdtEndPr>
        <w:sdtContent>
          <w:tc>
            <w:tcPr>
              <w:tcW w:w="3119" w:type="dxa"/>
            </w:tcPr>
            <w:p w14:paraId="3B92D9E0" w14:textId="77777777" w:rsidR="005D759E" w:rsidRPr="00F401CF" w:rsidRDefault="005D759E" w:rsidP="00F401CF">
              <w:pPr>
                <w:rPr>
                  <w:rStyle w:val="Accentuationdiscrte"/>
                  <w:sz w:val="18"/>
                </w:rPr>
              </w:pPr>
              <w:r>
                <w:rPr>
                  <w:rStyle w:val="Accentuationdiscrte"/>
                  <w:sz w:val="18"/>
                </w:rPr>
                <w:t>15/04/2014</w:t>
              </w:r>
            </w:p>
          </w:tc>
        </w:sdtContent>
      </w:sdt>
    </w:tr>
    <w:tr w:rsidR="005D759E" w:rsidRPr="00F401CF" w14:paraId="53689B9B" w14:textId="77777777" w:rsidTr="00F401CF">
      <w:trPr>
        <w:trHeight w:val="20"/>
      </w:trPr>
      <w:tc>
        <w:tcPr>
          <w:tcW w:w="767" w:type="dxa"/>
        </w:tcPr>
        <w:p w14:paraId="74F0DFB0" w14:textId="77777777" w:rsidR="005D759E" w:rsidRPr="00F401CF" w:rsidRDefault="005D759E" w:rsidP="00F401CF">
          <w:pPr>
            <w:rPr>
              <w:rStyle w:val="Accentuationdiscrte"/>
              <w:b/>
              <w:sz w:val="18"/>
            </w:rPr>
          </w:pPr>
          <w:r w:rsidRPr="00F401CF">
            <w:rPr>
              <w:rStyle w:val="Accentuationdiscrte"/>
              <w:b/>
              <w:sz w:val="18"/>
            </w:rPr>
            <w:t>Page</w:t>
          </w:r>
        </w:p>
      </w:tc>
      <w:tc>
        <w:tcPr>
          <w:tcW w:w="3119" w:type="dxa"/>
        </w:tcPr>
        <w:sdt>
          <w:sdtPr>
            <w:rPr>
              <w:rStyle w:val="Accentuationdiscrte"/>
              <w:b/>
              <w:sz w:val="18"/>
            </w:rPr>
            <w:id w:val="10410288"/>
            <w:docPartObj>
              <w:docPartGallery w:val="Page Numbers (Top of Page)"/>
              <w:docPartUnique/>
            </w:docPartObj>
          </w:sdtPr>
          <w:sdtEndPr>
            <w:rPr>
              <w:rStyle w:val="Accentuationdiscrte"/>
            </w:rPr>
          </w:sdtEndPr>
          <w:sdtContent>
            <w:p w14:paraId="57C2489D" w14:textId="77777777" w:rsidR="005D759E" w:rsidRPr="00F401CF" w:rsidRDefault="005D759E" w:rsidP="00F401CF">
              <w:pPr>
                <w:rPr>
                  <w:rStyle w:val="Accentuationdiscrte"/>
                  <w:b/>
                  <w:sz w:val="18"/>
                </w:rPr>
              </w:pPr>
              <w:r w:rsidRPr="00F401CF">
                <w:rPr>
                  <w:rStyle w:val="Accentuationdiscrte"/>
                  <w:sz w:val="18"/>
                </w:rPr>
                <w:t xml:space="preserve">Page </w:t>
              </w:r>
              <w:r w:rsidRPr="00F401CF">
                <w:rPr>
                  <w:rStyle w:val="Accentuationdiscrte"/>
                  <w:sz w:val="18"/>
                </w:rPr>
                <w:fldChar w:fldCharType="begin"/>
              </w:r>
              <w:r w:rsidRPr="00F401CF">
                <w:rPr>
                  <w:rStyle w:val="Accentuationdiscrte"/>
                  <w:sz w:val="18"/>
                </w:rPr>
                <w:instrText xml:space="preserve"> PAGE </w:instrText>
              </w:r>
              <w:r w:rsidRPr="00F401CF">
                <w:rPr>
                  <w:rStyle w:val="Accentuationdiscrte"/>
                  <w:sz w:val="18"/>
                </w:rPr>
                <w:fldChar w:fldCharType="separate"/>
              </w:r>
              <w:r>
                <w:rPr>
                  <w:rStyle w:val="Accentuationdiscrte"/>
                  <w:noProof/>
                  <w:sz w:val="18"/>
                </w:rPr>
                <w:t>1</w:t>
              </w:r>
              <w:r w:rsidRPr="00F401CF">
                <w:rPr>
                  <w:rStyle w:val="Accentuationdiscrte"/>
                  <w:sz w:val="18"/>
                </w:rPr>
                <w:fldChar w:fldCharType="end"/>
              </w:r>
              <w:r w:rsidRPr="00F401CF">
                <w:rPr>
                  <w:rStyle w:val="Accentuationdiscrte"/>
                  <w:sz w:val="18"/>
                </w:rPr>
                <w:t xml:space="preserve"> sur </w:t>
              </w:r>
              <w:r w:rsidRPr="00F401CF">
                <w:rPr>
                  <w:rStyle w:val="Accentuationdiscrte"/>
                  <w:sz w:val="18"/>
                </w:rPr>
                <w:fldChar w:fldCharType="begin"/>
              </w:r>
              <w:r w:rsidRPr="00F401CF">
                <w:rPr>
                  <w:rStyle w:val="Accentuationdiscrte"/>
                  <w:sz w:val="18"/>
                </w:rPr>
                <w:instrText xml:space="preserve"> NUMPAGES  </w:instrText>
              </w:r>
              <w:r w:rsidRPr="00F401CF">
                <w:rPr>
                  <w:rStyle w:val="Accentuationdiscrte"/>
                  <w:sz w:val="18"/>
                </w:rPr>
                <w:fldChar w:fldCharType="separate"/>
              </w:r>
              <w:r>
                <w:rPr>
                  <w:rStyle w:val="Accentuationdiscrte"/>
                  <w:noProof/>
                  <w:sz w:val="18"/>
                </w:rPr>
                <w:t>1</w:t>
              </w:r>
              <w:r w:rsidRPr="00F401CF">
                <w:rPr>
                  <w:rStyle w:val="Accentuationdiscrte"/>
                  <w:sz w:val="18"/>
                </w:rPr>
                <w:fldChar w:fldCharType="end"/>
              </w:r>
            </w:p>
          </w:sdtContent>
        </w:sdt>
      </w:tc>
    </w:tr>
  </w:tbl>
  <w:p w14:paraId="6F266AB6" w14:textId="77777777" w:rsidR="005D759E" w:rsidRDefault="005D759E" w:rsidP="0070448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pt;height:11pt" o:bullet="t">
        <v:imagedata r:id="rId1" o:title="msoB98"/>
      </v:shape>
    </w:pict>
  </w:numPicBullet>
  <w:numPicBullet w:numPicBulletId="1">
    <w:pict>
      <v:shape id="_x0000_i1061" type="#_x0000_t75" style="width:11pt;height:11pt" o:bullet="t">
        <v:imagedata r:id="rId2" o:title="mso9E35"/>
      </v:shape>
    </w:pict>
  </w:numPicBullet>
  <w:abstractNum w:abstractNumId="0">
    <w:nsid w:val="FFFFFF83"/>
    <w:multiLevelType w:val="singleLevel"/>
    <w:tmpl w:val="767E1ACE"/>
    <w:lvl w:ilvl="0">
      <w:start w:val="1"/>
      <w:numFmt w:val="bullet"/>
      <w:pStyle w:val="Listepuces2"/>
      <w:lvlText w:val=""/>
      <w:lvlJc w:val="left"/>
      <w:pPr>
        <w:ind w:left="1418" w:hanging="284"/>
      </w:pPr>
      <w:rPr>
        <w:rFonts w:ascii="Wingdings" w:hAnsi="Wingdings" w:hint="default"/>
        <w:color w:val="1F497D"/>
        <w:sz w:val="20"/>
      </w:rPr>
    </w:lvl>
  </w:abstractNum>
  <w:abstractNum w:abstractNumId="1">
    <w:nsid w:val="FFFFFF89"/>
    <w:multiLevelType w:val="singleLevel"/>
    <w:tmpl w:val="131A4DE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1E5B96"/>
    <w:multiLevelType w:val="hybridMultilevel"/>
    <w:tmpl w:val="6CBA74E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73F1"/>
    <w:multiLevelType w:val="hybridMultilevel"/>
    <w:tmpl w:val="8B4A0CE8"/>
    <w:lvl w:ilvl="0" w:tplc="FFFFFFFF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808080"/>
        <w:sz w:val="18"/>
        <w:szCs w:val="18"/>
      </w:rPr>
    </w:lvl>
    <w:lvl w:ilvl="1" w:tplc="FFFFFFFF">
      <w:start w:val="1"/>
      <w:numFmt w:val="bullet"/>
      <w:pStyle w:val="Puce2-6pts"/>
      <w:lvlText w:val="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C14850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1B7560B"/>
    <w:multiLevelType w:val="singleLevel"/>
    <w:tmpl w:val="4A4C921E"/>
    <w:lvl w:ilvl="0">
      <w:numFmt w:val="bullet"/>
      <w:pStyle w:val="Listepuces3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6">
    <w:nsid w:val="125B5FC9"/>
    <w:multiLevelType w:val="hybridMultilevel"/>
    <w:tmpl w:val="A8401AFC"/>
    <w:lvl w:ilvl="0" w:tplc="682A73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406FD"/>
    <w:multiLevelType w:val="hybridMultilevel"/>
    <w:tmpl w:val="80EAF2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17B78"/>
    <w:multiLevelType w:val="hybridMultilevel"/>
    <w:tmpl w:val="F694516E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444A9"/>
    <w:multiLevelType w:val="hybridMultilevel"/>
    <w:tmpl w:val="245A1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E38">
      <w:numFmt w:val="bullet"/>
      <w:lvlText w:val="-"/>
      <w:lvlJc w:val="left"/>
      <w:pPr>
        <w:ind w:left="1440" w:hanging="360"/>
      </w:pPr>
      <w:rPr>
        <w:rFonts w:ascii="Arial" w:eastAsia="Cambria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A6190"/>
    <w:multiLevelType w:val="singleLevel"/>
    <w:tmpl w:val="36E8E4A0"/>
    <w:lvl w:ilvl="0"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</w:rPr>
    </w:lvl>
  </w:abstractNum>
  <w:abstractNum w:abstractNumId="11">
    <w:nsid w:val="1BC75F9A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1E7D4EC5"/>
    <w:multiLevelType w:val="hybridMultilevel"/>
    <w:tmpl w:val="44967A4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A3A0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>
    <w:nsid w:val="22653B3F"/>
    <w:multiLevelType w:val="hybridMultilevel"/>
    <w:tmpl w:val="5700FB28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D65009"/>
    <w:multiLevelType w:val="multilevel"/>
    <w:tmpl w:val="EA80F2CC"/>
    <w:lvl w:ilvl="0">
      <w:start w:val="1"/>
      <w:numFmt w:val="decimal"/>
      <w:lvlText w:val="%1"/>
      <w:lvlJc w:val="left"/>
      <w:pPr>
        <w:ind w:left="858" w:hanging="432"/>
      </w:pPr>
    </w:lvl>
    <w:lvl w:ilvl="1">
      <w:start w:val="1"/>
      <w:numFmt w:val="decimal"/>
      <w:lvlText w:val="%1.%2"/>
      <w:lvlJc w:val="left"/>
      <w:pPr>
        <w:ind w:left="1286" w:hanging="576"/>
      </w:p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16">
    <w:nsid w:val="2DBA63B1"/>
    <w:multiLevelType w:val="hybridMultilevel"/>
    <w:tmpl w:val="AD1A5032"/>
    <w:lvl w:ilvl="0" w:tplc="C2B0528C">
      <w:start w:val="1"/>
      <w:numFmt w:val="decimal"/>
      <w:lvlText w:val="Chapitre %1 :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13A97"/>
    <w:multiLevelType w:val="hybridMultilevel"/>
    <w:tmpl w:val="E9AAC6B6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4F1CCA"/>
    <w:multiLevelType w:val="hybridMultilevel"/>
    <w:tmpl w:val="07743384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03FC4"/>
    <w:multiLevelType w:val="singleLevel"/>
    <w:tmpl w:val="D592C9E8"/>
    <w:lvl w:ilvl="0">
      <w:start w:val="1"/>
      <w:numFmt w:val="bullet"/>
      <w:pStyle w:val="Listepuce11cm"/>
      <w:lvlText w:val=""/>
      <w:lvlJc w:val="left"/>
      <w:pPr>
        <w:tabs>
          <w:tab w:val="num" w:pos="900"/>
        </w:tabs>
        <w:ind w:left="824" w:hanging="284"/>
      </w:pPr>
      <w:rPr>
        <w:rFonts w:ascii="Wingdings" w:hAnsi="Wingdings" w:hint="default"/>
        <w:color w:val="FF6600"/>
      </w:rPr>
    </w:lvl>
  </w:abstractNum>
  <w:abstractNum w:abstractNumId="20">
    <w:nsid w:val="3C984671"/>
    <w:multiLevelType w:val="hybridMultilevel"/>
    <w:tmpl w:val="79E02A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97799"/>
    <w:multiLevelType w:val="hybridMultilevel"/>
    <w:tmpl w:val="DEF87A3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D0116"/>
    <w:multiLevelType w:val="hybridMultilevel"/>
    <w:tmpl w:val="9224D7D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69426A"/>
    <w:multiLevelType w:val="hybridMultilevel"/>
    <w:tmpl w:val="2C18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7B19AF"/>
    <w:multiLevelType w:val="hybridMultilevel"/>
    <w:tmpl w:val="28FEEC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F415C2"/>
    <w:multiLevelType w:val="hybridMultilevel"/>
    <w:tmpl w:val="AE3CA1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0E7D7D"/>
    <w:multiLevelType w:val="multilevel"/>
    <w:tmpl w:val="D97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B1E1298"/>
    <w:multiLevelType w:val="singleLevel"/>
    <w:tmpl w:val="301ABB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D255BD6"/>
    <w:multiLevelType w:val="singleLevel"/>
    <w:tmpl w:val="522604F4"/>
    <w:lvl w:ilvl="0">
      <w:start w:val="1"/>
      <w:numFmt w:val="bullet"/>
      <w:pStyle w:val="Listepuce13cm"/>
      <w:lvlText w:val="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color w:val="073E47"/>
      </w:rPr>
    </w:lvl>
  </w:abstractNum>
  <w:abstractNum w:abstractNumId="29">
    <w:nsid w:val="4EBC3D5C"/>
    <w:multiLevelType w:val="hybridMultilevel"/>
    <w:tmpl w:val="CA1AB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450532"/>
    <w:multiLevelType w:val="hybridMultilevel"/>
    <w:tmpl w:val="E338626E"/>
    <w:lvl w:ilvl="0" w:tplc="040C000D">
      <w:start w:val="1"/>
      <w:numFmt w:val="bullet"/>
      <w:pStyle w:val="Puce2-0pt"/>
      <w:lvlText w:val="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AE5514"/>
    <w:multiLevelType w:val="hybridMultilevel"/>
    <w:tmpl w:val="9DECF1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E47AFA"/>
    <w:multiLevelType w:val="hybridMultilevel"/>
    <w:tmpl w:val="C7AA3BF8"/>
    <w:lvl w:ilvl="0" w:tplc="F47E38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01CCA"/>
    <w:multiLevelType w:val="hybridMultilevel"/>
    <w:tmpl w:val="5A60806A"/>
    <w:lvl w:ilvl="0" w:tplc="040C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395B5B"/>
    <w:multiLevelType w:val="hybridMultilevel"/>
    <w:tmpl w:val="A1D2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3F1F7F"/>
    <w:multiLevelType w:val="singleLevel"/>
    <w:tmpl w:val="BB0077A8"/>
    <w:lvl w:ilvl="0">
      <w:start w:val="1"/>
      <w:numFmt w:val="bullet"/>
      <w:pStyle w:val="Enum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>
    <w:nsid w:val="72CA038C"/>
    <w:multiLevelType w:val="singleLevel"/>
    <w:tmpl w:val="040C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BDB6538"/>
    <w:multiLevelType w:val="hybridMultilevel"/>
    <w:tmpl w:val="6622C4F6"/>
    <w:lvl w:ilvl="0" w:tplc="829C0AC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0"/>
  </w:num>
  <w:num w:numId="4">
    <w:abstractNumId w:val="3"/>
  </w:num>
  <w:num w:numId="5">
    <w:abstractNumId w:val="30"/>
  </w:num>
  <w:num w:numId="6">
    <w:abstractNumId w:val="15"/>
  </w:num>
  <w:num w:numId="7">
    <w:abstractNumId w:val="1"/>
  </w:num>
  <w:num w:numId="8">
    <w:abstractNumId w:val="35"/>
  </w:num>
  <w:num w:numId="9">
    <w:abstractNumId w:val="5"/>
  </w:num>
  <w:num w:numId="10">
    <w:abstractNumId w:val="16"/>
  </w:num>
  <w:num w:numId="11">
    <w:abstractNumId w:val="9"/>
  </w:num>
  <w:num w:numId="12">
    <w:abstractNumId w:val="37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2"/>
  </w:num>
  <w:num w:numId="18">
    <w:abstractNumId w:val="11"/>
  </w:num>
  <w:num w:numId="19">
    <w:abstractNumId w:val="36"/>
  </w:num>
  <w:num w:numId="20">
    <w:abstractNumId w:val="22"/>
  </w:num>
  <w:num w:numId="21">
    <w:abstractNumId w:val="10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6"/>
  </w:num>
  <w:num w:numId="25">
    <w:abstractNumId w:val="2"/>
  </w:num>
  <w:num w:numId="26">
    <w:abstractNumId w:val="18"/>
  </w:num>
  <w:num w:numId="27">
    <w:abstractNumId w:val="33"/>
  </w:num>
  <w:num w:numId="28">
    <w:abstractNumId w:val="21"/>
  </w:num>
  <w:num w:numId="29">
    <w:abstractNumId w:val="17"/>
  </w:num>
  <w:num w:numId="30">
    <w:abstractNumId w:val="8"/>
  </w:num>
  <w:num w:numId="31">
    <w:abstractNumId w:val="20"/>
  </w:num>
  <w:num w:numId="32">
    <w:abstractNumId w:val="7"/>
  </w:num>
  <w:num w:numId="33">
    <w:abstractNumId w:val="26"/>
  </w:num>
  <w:num w:numId="34">
    <w:abstractNumId w:val="23"/>
  </w:num>
  <w:num w:numId="35">
    <w:abstractNumId w:val="29"/>
  </w:num>
  <w:num w:numId="36">
    <w:abstractNumId w:val="32"/>
  </w:num>
  <w:num w:numId="37">
    <w:abstractNumId w:val="13"/>
  </w:num>
  <w:num w:numId="38">
    <w:abstractNumId w:val="14"/>
  </w:num>
  <w:num w:numId="39">
    <w:abstractNumId w:val="31"/>
  </w:num>
  <w:num w:numId="40">
    <w:abstractNumId w:val="25"/>
  </w:num>
  <w:num w:numId="41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C4"/>
    <w:rsid w:val="00000CE7"/>
    <w:rsid w:val="0001097A"/>
    <w:rsid w:val="00014B70"/>
    <w:rsid w:val="000174C3"/>
    <w:rsid w:val="00022A91"/>
    <w:rsid w:val="0002766B"/>
    <w:rsid w:val="00030024"/>
    <w:rsid w:val="00030192"/>
    <w:rsid w:val="00042270"/>
    <w:rsid w:val="000430E4"/>
    <w:rsid w:val="00046B1B"/>
    <w:rsid w:val="00047FD6"/>
    <w:rsid w:val="00053C95"/>
    <w:rsid w:val="00056377"/>
    <w:rsid w:val="000616F1"/>
    <w:rsid w:val="000625CB"/>
    <w:rsid w:val="0006386B"/>
    <w:rsid w:val="000677EA"/>
    <w:rsid w:val="000713C4"/>
    <w:rsid w:val="00073C02"/>
    <w:rsid w:val="0007531A"/>
    <w:rsid w:val="000775B4"/>
    <w:rsid w:val="000814EE"/>
    <w:rsid w:val="0008323E"/>
    <w:rsid w:val="00086999"/>
    <w:rsid w:val="00093652"/>
    <w:rsid w:val="00096059"/>
    <w:rsid w:val="000962EC"/>
    <w:rsid w:val="00097D3B"/>
    <w:rsid w:val="000A03A6"/>
    <w:rsid w:val="000A295B"/>
    <w:rsid w:val="000B0304"/>
    <w:rsid w:val="000B63F1"/>
    <w:rsid w:val="000B6FBB"/>
    <w:rsid w:val="000B7A6F"/>
    <w:rsid w:val="000C1F54"/>
    <w:rsid w:val="000C5FC1"/>
    <w:rsid w:val="000D1146"/>
    <w:rsid w:val="000D127C"/>
    <w:rsid w:val="000D2CD0"/>
    <w:rsid w:val="000E1791"/>
    <w:rsid w:val="000E5851"/>
    <w:rsid w:val="000F009A"/>
    <w:rsid w:val="000F0CF5"/>
    <w:rsid w:val="000F1EA8"/>
    <w:rsid w:val="000F7D6C"/>
    <w:rsid w:val="00100722"/>
    <w:rsid w:val="00104907"/>
    <w:rsid w:val="00105517"/>
    <w:rsid w:val="0010722C"/>
    <w:rsid w:val="0011330E"/>
    <w:rsid w:val="00116D1C"/>
    <w:rsid w:val="00121C9C"/>
    <w:rsid w:val="00121D8B"/>
    <w:rsid w:val="00132453"/>
    <w:rsid w:val="001328D2"/>
    <w:rsid w:val="001350B0"/>
    <w:rsid w:val="00137D46"/>
    <w:rsid w:val="0014002C"/>
    <w:rsid w:val="00140506"/>
    <w:rsid w:val="0014247C"/>
    <w:rsid w:val="0015344A"/>
    <w:rsid w:val="00155CB1"/>
    <w:rsid w:val="001626A6"/>
    <w:rsid w:val="00162DEC"/>
    <w:rsid w:val="00165CAB"/>
    <w:rsid w:val="00166B93"/>
    <w:rsid w:val="00166CED"/>
    <w:rsid w:val="00170B6C"/>
    <w:rsid w:val="0017171C"/>
    <w:rsid w:val="00176401"/>
    <w:rsid w:val="00176BC0"/>
    <w:rsid w:val="00190128"/>
    <w:rsid w:val="00191AED"/>
    <w:rsid w:val="00192211"/>
    <w:rsid w:val="00193111"/>
    <w:rsid w:val="00193F07"/>
    <w:rsid w:val="00193F4E"/>
    <w:rsid w:val="00195D21"/>
    <w:rsid w:val="001966E9"/>
    <w:rsid w:val="00196906"/>
    <w:rsid w:val="00196B3A"/>
    <w:rsid w:val="001A2B45"/>
    <w:rsid w:val="001A2DB0"/>
    <w:rsid w:val="001B05EA"/>
    <w:rsid w:val="001B55E2"/>
    <w:rsid w:val="001C1AFC"/>
    <w:rsid w:val="001C71A0"/>
    <w:rsid w:val="001C7EBD"/>
    <w:rsid w:val="001D07F8"/>
    <w:rsid w:val="001D1464"/>
    <w:rsid w:val="001D6D68"/>
    <w:rsid w:val="001E0032"/>
    <w:rsid w:val="001E12A2"/>
    <w:rsid w:val="001E2BBA"/>
    <w:rsid w:val="001E4DC9"/>
    <w:rsid w:val="001F4A69"/>
    <w:rsid w:val="001F4F48"/>
    <w:rsid w:val="001F70C5"/>
    <w:rsid w:val="00200804"/>
    <w:rsid w:val="002008EB"/>
    <w:rsid w:val="00201584"/>
    <w:rsid w:val="00203B34"/>
    <w:rsid w:val="0021041D"/>
    <w:rsid w:val="00210B7D"/>
    <w:rsid w:val="00211DBD"/>
    <w:rsid w:val="00223282"/>
    <w:rsid w:val="0023014E"/>
    <w:rsid w:val="00231134"/>
    <w:rsid w:val="00235376"/>
    <w:rsid w:val="002416EE"/>
    <w:rsid w:val="00245917"/>
    <w:rsid w:val="00246D2F"/>
    <w:rsid w:val="00246D7B"/>
    <w:rsid w:val="00247069"/>
    <w:rsid w:val="0025367B"/>
    <w:rsid w:val="002553E8"/>
    <w:rsid w:val="002558C8"/>
    <w:rsid w:val="00256AEB"/>
    <w:rsid w:val="00256F4F"/>
    <w:rsid w:val="0025726E"/>
    <w:rsid w:val="00260FD0"/>
    <w:rsid w:val="00263F8C"/>
    <w:rsid w:val="00266CBB"/>
    <w:rsid w:val="002708EC"/>
    <w:rsid w:val="00270F9D"/>
    <w:rsid w:val="0027349A"/>
    <w:rsid w:val="002746D2"/>
    <w:rsid w:val="002769D5"/>
    <w:rsid w:val="00280048"/>
    <w:rsid w:val="00285AE6"/>
    <w:rsid w:val="002A5FAC"/>
    <w:rsid w:val="002A7340"/>
    <w:rsid w:val="002A752C"/>
    <w:rsid w:val="002B25A6"/>
    <w:rsid w:val="002B66DA"/>
    <w:rsid w:val="002D6B04"/>
    <w:rsid w:val="002E3553"/>
    <w:rsid w:val="002E6AEE"/>
    <w:rsid w:val="002E7374"/>
    <w:rsid w:val="002F0CE0"/>
    <w:rsid w:val="002F0F5C"/>
    <w:rsid w:val="002F56C4"/>
    <w:rsid w:val="002F5D41"/>
    <w:rsid w:val="002F67A5"/>
    <w:rsid w:val="002F7CE5"/>
    <w:rsid w:val="002F7E83"/>
    <w:rsid w:val="00310C4E"/>
    <w:rsid w:val="003119D5"/>
    <w:rsid w:val="0031488B"/>
    <w:rsid w:val="003148FB"/>
    <w:rsid w:val="00324BC1"/>
    <w:rsid w:val="00324FA7"/>
    <w:rsid w:val="003257B9"/>
    <w:rsid w:val="00325D09"/>
    <w:rsid w:val="00326EE9"/>
    <w:rsid w:val="00331F7B"/>
    <w:rsid w:val="00332F77"/>
    <w:rsid w:val="00333A5C"/>
    <w:rsid w:val="00334BCB"/>
    <w:rsid w:val="00336685"/>
    <w:rsid w:val="00336697"/>
    <w:rsid w:val="00344AF2"/>
    <w:rsid w:val="00345014"/>
    <w:rsid w:val="0034547E"/>
    <w:rsid w:val="00346150"/>
    <w:rsid w:val="00346613"/>
    <w:rsid w:val="00351E8A"/>
    <w:rsid w:val="0035323D"/>
    <w:rsid w:val="00353780"/>
    <w:rsid w:val="00353ECC"/>
    <w:rsid w:val="00353F7E"/>
    <w:rsid w:val="003543F2"/>
    <w:rsid w:val="00356299"/>
    <w:rsid w:val="003619D2"/>
    <w:rsid w:val="003637A7"/>
    <w:rsid w:val="0036746F"/>
    <w:rsid w:val="00370EFF"/>
    <w:rsid w:val="00375CD2"/>
    <w:rsid w:val="00377706"/>
    <w:rsid w:val="003822F0"/>
    <w:rsid w:val="003873DE"/>
    <w:rsid w:val="0039518C"/>
    <w:rsid w:val="00396935"/>
    <w:rsid w:val="00396B5D"/>
    <w:rsid w:val="003A0E96"/>
    <w:rsid w:val="003A7078"/>
    <w:rsid w:val="003A7A94"/>
    <w:rsid w:val="003B6C84"/>
    <w:rsid w:val="003B72F8"/>
    <w:rsid w:val="003C25A7"/>
    <w:rsid w:val="003C29BA"/>
    <w:rsid w:val="003C606C"/>
    <w:rsid w:val="003C6F25"/>
    <w:rsid w:val="003D1A62"/>
    <w:rsid w:val="003E339E"/>
    <w:rsid w:val="003E4960"/>
    <w:rsid w:val="003E4ED9"/>
    <w:rsid w:val="003F094B"/>
    <w:rsid w:val="003F33BF"/>
    <w:rsid w:val="003F7FB3"/>
    <w:rsid w:val="00403AE2"/>
    <w:rsid w:val="004043A2"/>
    <w:rsid w:val="00405BE6"/>
    <w:rsid w:val="004100A0"/>
    <w:rsid w:val="00416A5B"/>
    <w:rsid w:val="0041798B"/>
    <w:rsid w:val="0042192A"/>
    <w:rsid w:val="00421FF0"/>
    <w:rsid w:val="00422586"/>
    <w:rsid w:val="00423094"/>
    <w:rsid w:val="00423FFC"/>
    <w:rsid w:val="004245AA"/>
    <w:rsid w:val="004255EB"/>
    <w:rsid w:val="00432D82"/>
    <w:rsid w:val="00433E45"/>
    <w:rsid w:val="00434F98"/>
    <w:rsid w:val="00441CE3"/>
    <w:rsid w:val="004437A6"/>
    <w:rsid w:val="00446969"/>
    <w:rsid w:val="00450E19"/>
    <w:rsid w:val="00452A6E"/>
    <w:rsid w:val="00454BE2"/>
    <w:rsid w:val="00461AAA"/>
    <w:rsid w:val="004652DC"/>
    <w:rsid w:val="0046557C"/>
    <w:rsid w:val="00465678"/>
    <w:rsid w:val="00471C3D"/>
    <w:rsid w:val="00471C5D"/>
    <w:rsid w:val="0047350B"/>
    <w:rsid w:val="00473D37"/>
    <w:rsid w:val="00477A7B"/>
    <w:rsid w:val="004832C0"/>
    <w:rsid w:val="004847F1"/>
    <w:rsid w:val="0049043E"/>
    <w:rsid w:val="004923A9"/>
    <w:rsid w:val="00493E1F"/>
    <w:rsid w:val="004A48FE"/>
    <w:rsid w:val="004A4EDE"/>
    <w:rsid w:val="004A6CCF"/>
    <w:rsid w:val="004A7F66"/>
    <w:rsid w:val="004B361C"/>
    <w:rsid w:val="004B3BA8"/>
    <w:rsid w:val="004B41A2"/>
    <w:rsid w:val="004B5BC8"/>
    <w:rsid w:val="004B68B2"/>
    <w:rsid w:val="004B6C02"/>
    <w:rsid w:val="004C12FC"/>
    <w:rsid w:val="004C2870"/>
    <w:rsid w:val="004C2E6D"/>
    <w:rsid w:val="004C66DD"/>
    <w:rsid w:val="004D0D0F"/>
    <w:rsid w:val="004D168A"/>
    <w:rsid w:val="004D595C"/>
    <w:rsid w:val="004E2524"/>
    <w:rsid w:val="004E2FF1"/>
    <w:rsid w:val="004E6BC5"/>
    <w:rsid w:val="004E7371"/>
    <w:rsid w:val="005010C5"/>
    <w:rsid w:val="0050284B"/>
    <w:rsid w:val="005078CB"/>
    <w:rsid w:val="005161D3"/>
    <w:rsid w:val="0052088D"/>
    <w:rsid w:val="00522CEC"/>
    <w:rsid w:val="005259C0"/>
    <w:rsid w:val="00527E91"/>
    <w:rsid w:val="00530D4B"/>
    <w:rsid w:val="005324C6"/>
    <w:rsid w:val="00532D24"/>
    <w:rsid w:val="005337C9"/>
    <w:rsid w:val="00535731"/>
    <w:rsid w:val="0054532F"/>
    <w:rsid w:val="00545345"/>
    <w:rsid w:val="005601AE"/>
    <w:rsid w:val="0056135B"/>
    <w:rsid w:val="00562F95"/>
    <w:rsid w:val="0056522C"/>
    <w:rsid w:val="00576F87"/>
    <w:rsid w:val="00582466"/>
    <w:rsid w:val="0059094B"/>
    <w:rsid w:val="00596CD6"/>
    <w:rsid w:val="005975F5"/>
    <w:rsid w:val="005A0A69"/>
    <w:rsid w:val="005A6B7C"/>
    <w:rsid w:val="005B0FB3"/>
    <w:rsid w:val="005B0FBA"/>
    <w:rsid w:val="005B1074"/>
    <w:rsid w:val="005B29B6"/>
    <w:rsid w:val="005B31F6"/>
    <w:rsid w:val="005B373B"/>
    <w:rsid w:val="005B3A3F"/>
    <w:rsid w:val="005B4515"/>
    <w:rsid w:val="005B5BB5"/>
    <w:rsid w:val="005C400A"/>
    <w:rsid w:val="005C45D6"/>
    <w:rsid w:val="005C76E3"/>
    <w:rsid w:val="005D238E"/>
    <w:rsid w:val="005D759E"/>
    <w:rsid w:val="005E3038"/>
    <w:rsid w:val="005E3CA7"/>
    <w:rsid w:val="005E3D5F"/>
    <w:rsid w:val="005E54C9"/>
    <w:rsid w:val="005F0FE2"/>
    <w:rsid w:val="005F1091"/>
    <w:rsid w:val="005F12CC"/>
    <w:rsid w:val="005F1A8D"/>
    <w:rsid w:val="005F2770"/>
    <w:rsid w:val="005F434D"/>
    <w:rsid w:val="005F57EC"/>
    <w:rsid w:val="005F6E05"/>
    <w:rsid w:val="0060304D"/>
    <w:rsid w:val="006058A8"/>
    <w:rsid w:val="00605BE1"/>
    <w:rsid w:val="00605CCA"/>
    <w:rsid w:val="00607AF2"/>
    <w:rsid w:val="006138DA"/>
    <w:rsid w:val="00613CDD"/>
    <w:rsid w:val="0061627C"/>
    <w:rsid w:val="00616346"/>
    <w:rsid w:val="00620D21"/>
    <w:rsid w:val="00622345"/>
    <w:rsid w:val="0062664D"/>
    <w:rsid w:val="00631BCF"/>
    <w:rsid w:val="006358BB"/>
    <w:rsid w:val="00645700"/>
    <w:rsid w:val="00652743"/>
    <w:rsid w:val="00654096"/>
    <w:rsid w:val="006555CE"/>
    <w:rsid w:val="00663975"/>
    <w:rsid w:val="00664174"/>
    <w:rsid w:val="0066559B"/>
    <w:rsid w:val="00666E3E"/>
    <w:rsid w:val="006677D0"/>
    <w:rsid w:val="00667A71"/>
    <w:rsid w:val="00675E59"/>
    <w:rsid w:val="0067640C"/>
    <w:rsid w:val="0067749C"/>
    <w:rsid w:val="0067777B"/>
    <w:rsid w:val="00681204"/>
    <w:rsid w:val="0069071B"/>
    <w:rsid w:val="006929B1"/>
    <w:rsid w:val="00696087"/>
    <w:rsid w:val="00696D34"/>
    <w:rsid w:val="006A3247"/>
    <w:rsid w:val="006A3F3D"/>
    <w:rsid w:val="006A72BD"/>
    <w:rsid w:val="006B253A"/>
    <w:rsid w:val="006B27E4"/>
    <w:rsid w:val="006B45EB"/>
    <w:rsid w:val="006C513B"/>
    <w:rsid w:val="006D2568"/>
    <w:rsid w:val="006D2BF4"/>
    <w:rsid w:val="006D3B1F"/>
    <w:rsid w:val="006D4C48"/>
    <w:rsid w:val="006D7744"/>
    <w:rsid w:val="006E055B"/>
    <w:rsid w:val="006E11E5"/>
    <w:rsid w:val="006E16AD"/>
    <w:rsid w:val="006E252D"/>
    <w:rsid w:val="006E4814"/>
    <w:rsid w:val="006E69F6"/>
    <w:rsid w:val="006F16E3"/>
    <w:rsid w:val="006F3E92"/>
    <w:rsid w:val="006F6128"/>
    <w:rsid w:val="007005E7"/>
    <w:rsid w:val="00701C8B"/>
    <w:rsid w:val="00703A79"/>
    <w:rsid w:val="0070448F"/>
    <w:rsid w:val="007110C2"/>
    <w:rsid w:val="00713B9E"/>
    <w:rsid w:val="007164AF"/>
    <w:rsid w:val="00717189"/>
    <w:rsid w:val="0072113D"/>
    <w:rsid w:val="00727501"/>
    <w:rsid w:val="0073378F"/>
    <w:rsid w:val="007358C5"/>
    <w:rsid w:val="007430F1"/>
    <w:rsid w:val="00743D92"/>
    <w:rsid w:val="00744CB8"/>
    <w:rsid w:val="007467B2"/>
    <w:rsid w:val="0075777E"/>
    <w:rsid w:val="00770C25"/>
    <w:rsid w:val="0077288A"/>
    <w:rsid w:val="007745BB"/>
    <w:rsid w:val="00780097"/>
    <w:rsid w:val="00784735"/>
    <w:rsid w:val="00785713"/>
    <w:rsid w:val="00787EF4"/>
    <w:rsid w:val="00790A21"/>
    <w:rsid w:val="0079477D"/>
    <w:rsid w:val="00797CA5"/>
    <w:rsid w:val="007A392D"/>
    <w:rsid w:val="007A7B20"/>
    <w:rsid w:val="007B0A1E"/>
    <w:rsid w:val="007B2D63"/>
    <w:rsid w:val="007B3188"/>
    <w:rsid w:val="007B5356"/>
    <w:rsid w:val="007B7036"/>
    <w:rsid w:val="007B7247"/>
    <w:rsid w:val="007B73D4"/>
    <w:rsid w:val="007C0171"/>
    <w:rsid w:val="007C1280"/>
    <w:rsid w:val="007C3FAD"/>
    <w:rsid w:val="007C3FD7"/>
    <w:rsid w:val="007D3909"/>
    <w:rsid w:val="007D5FEA"/>
    <w:rsid w:val="007D62A4"/>
    <w:rsid w:val="007E79DD"/>
    <w:rsid w:val="007E7BD5"/>
    <w:rsid w:val="007F0C64"/>
    <w:rsid w:val="007F2F55"/>
    <w:rsid w:val="007F41AD"/>
    <w:rsid w:val="007F778E"/>
    <w:rsid w:val="00801B40"/>
    <w:rsid w:val="00811D1D"/>
    <w:rsid w:val="00831240"/>
    <w:rsid w:val="008323C4"/>
    <w:rsid w:val="00832706"/>
    <w:rsid w:val="00833AB9"/>
    <w:rsid w:val="00837896"/>
    <w:rsid w:val="00841A13"/>
    <w:rsid w:val="00844228"/>
    <w:rsid w:val="00844F01"/>
    <w:rsid w:val="00846EA1"/>
    <w:rsid w:val="00850B88"/>
    <w:rsid w:val="00855EA0"/>
    <w:rsid w:val="008604E4"/>
    <w:rsid w:val="0086664E"/>
    <w:rsid w:val="00870784"/>
    <w:rsid w:val="00876CC1"/>
    <w:rsid w:val="00877BF4"/>
    <w:rsid w:val="00883930"/>
    <w:rsid w:val="00884601"/>
    <w:rsid w:val="00885FD8"/>
    <w:rsid w:val="00886E71"/>
    <w:rsid w:val="00890F69"/>
    <w:rsid w:val="008A2B81"/>
    <w:rsid w:val="008A7CCD"/>
    <w:rsid w:val="008B0157"/>
    <w:rsid w:val="008B5C0A"/>
    <w:rsid w:val="008C24FF"/>
    <w:rsid w:val="008C4F51"/>
    <w:rsid w:val="008C51A3"/>
    <w:rsid w:val="008D1DBF"/>
    <w:rsid w:val="008D1EAC"/>
    <w:rsid w:val="008D22EC"/>
    <w:rsid w:val="008D350D"/>
    <w:rsid w:val="008D5432"/>
    <w:rsid w:val="008D5DD3"/>
    <w:rsid w:val="008D5E52"/>
    <w:rsid w:val="008E3E4B"/>
    <w:rsid w:val="008E4AC6"/>
    <w:rsid w:val="008E5C07"/>
    <w:rsid w:val="008E5D39"/>
    <w:rsid w:val="008F4081"/>
    <w:rsid w:val="008F7B99"/>
    <w:rsid w:val="00900D29"/>
    <w:rsid w:val="009045BB"/>
    <w:rsid w:val="00917450"/>
    <w:rsid w:val="00921F2D"/>
    <w:rsid w:val="0092283B"/>
    <w:rsid w:val="00922C6E"/>
    <w:rsid w:val="009248EE"/>
    <w:rsid w:val="0092719F"/>
    <w:rsid w:val="0093122E"/>
    <w:rsid w:val="00933145"/>
    <w:rsid w:val="0093375A"/>
    <w:rsid w:val="00934188"/>
    <w:rsid w:val="009370D4"/>
    <w:rsid w:val="00942A29"/>
    <w:rsid w:val="00946E30"/>
    <w:rsid w:val="00947A65"/>
    <w:rsid w:val="0095388B"/>
    <w:rsid w:val="009546DD"/>
    <w:rsid w:val="009565EB"/>
    <w:rsid w:val="009574E8"/>
    <w:rsid w:val="0096193D"/>
    <w:rsid w:val="00964E14"/>
    <w:rsid w:val="009664DD"/>
    <w:rsid w:val="00973BF6"/>
    <w:rsid w:val="00975AC6"/>
    <w:rsid w:val="00977447"/>
    <w:rsid w:val="00982B5A"/>
    <w:rsid w:val="009838B8"/>
    <w:rsid w:val="00983CCF"/>
    <w:rsid w:val="00985B1E"/>
    <w:rsid w:val="009866B0"/>
    <w:rsid w:val="009867A8"/>
    <w:rsid w:val="00990D02"/>
    <w:rsid w:val="0099394D"/>
    <w:rsid w:val="009967C2"/>
    <w:rsid w:val="009A471D"/>
    <w:rsid w:val="009A6EFC"/>
    <w:rsid w:val="009B13C5"/>
    <w:rsid w:val="009B1A32"/>
    <w:rsid w:val="009B28BC"/>
    <w:rsid w:val="009B7659"/>
    <w:rsid w:val="009C5099"/>
    <w:rsid w:val="009C50D9"/>
    <w:rsid w:val="009D26CF"/>
    <w:rsid w:val="009D2F28"/>
    <w:rsid w:val="009D34F3"/>
    <w:rsid w:val="009D605E"/>
    <w:rsid w:val="009E09E1"/>
    <w:rsid w:val="009E318D"/>
    <w:rsid w:val="009E3E5D"/>
    <w:rsid w:val="009E465D"/>
    <w:rsid w:val="009E4721"/>
    <w:rsid w:val="009E503F"/>
    <w:rsid w:val="009E661A"/>
    <w:rsid w:val="009E6D31"/>
    <w:rsid w:val="009F42E7"/>
    <w:rsid w:val="00A0033A"/>
    <w:rsid w:val="00A00636"/>
    <w:rsid w:val="00A00F25"/>
    <w:rsid w:val="00A0133C"/>
    <w:rsid w:val="00A02B3F"/>
    <w:rsid w:val="00A07FF6"/>
    <w:rsid w:val="00A11BB2"/>
    <w:rsid w:val="00A11CAD"/>
    <w:rsid w:val="00A21D71"/>
    <w:rsid w:val="00A25BF9"/>
    <w:rsid w:val="00A3147C"/>
    <w:rsid w:val="00A31650"/>
    <w:rsid w:val="00A31A56"/>
    <w:rsid w:val="00A32D44"/>
    <w:rsid w:val="00A358C6"/>
    <w:rsid w:val="00A42DCD"/>
    <w:rsid w:val="00A44EB9"/>
    <w:rsid w:val="00A51B59"/>
    <w:rsid w:val="00A57ABC"/>
    <w:rsid w:val="00A57DF1"/>
    <w:rsid w:val="00A6060F"/>
    <w:rsid w:val="00A65503"/>
    <w:rsid w:val="00A71A5B"/>
    <w:rsid w:val="00A72C2F"/>
    <w:rsid w:val="00A7595D"/>
    <w:rsid w:val="00A80EB7"/>
    <w:rsid w:val="00A825C3"/>
    <w:rsid w:val="00A83FA9"/>
    <w:rsid w:val="00A87D9B"/>
    <w:rsid w:val="00A90ABB"/>
    <w:rsid w:val="00A93A0E"/>
    <w:rsid w:val="00A940FC"/>
    <w:rsid w:val="00A9433D"/>
    <w:rsid w:val="00A954A3"/>
    <w:rsid w:val="00A96DBB"/>
    <w:rsid w:val="00A97373"/>
    <w:rsid w:val="00AA0F4B"/>
    <w:rsid w:val="00AA2213"/>
    <w:rsid w:val="00AA2518"/>
    <w:rsid w:val="00AB0ED8"/>
    <w:rsid w:val="00AB3651"/>
    <w:rsid w:val="00AB6688"/>
    <w:rsid w:val="00AC3F6A"/>
    <w:rsid w:val="00AC69C2"/>
    <w:rsid w:val="00AC6A0C"/>
    <w:rsid w:val="00AC76AB"/>
    <w:rsid w:val="00AD5B25"/>
    <w:rsid w:val="00AD7564"/>
    <w:rsid w:val="00AE3A24"/>
    <w:rsid w:val="00AE682C"/>
    <w:rsid w:val="00AF5FC9"/>
    <w:rsid w:val="00B00FB1"/>
    <w:rsid w:val="00B0172C"/>
    <w:rsid w:val="00B03618"/>
    <w:rsid w:val="00B04DB2"/>
    <w:rsid w:val="00B0528B"/>
    <w:rsid w:val="00B05B34"/>
    <w:rsid w:val="00B064D4"/>
    <w:rsid w:val="00B13E46"/>
    <w:rsid w:val="00B14091"/>
    <w:rsid w:val="00B14897"/>
    <w:rsid w:val="00B213A4"/>
    <w:rsid w:val="00B213DF"/>
    <w:rsid w:val="00B23C8F"/>
    <w:rsid w:val="00B243C9"/>
    <w:rsid w:val="00B30444"/>
    <w:rsid w:val="00B3090D"/>
    <w:rsid w:val="00B4011A"/>
    <w:rsid w:val="00B40A9F"/>
    <w:rsid w:val="00B40EF6"/>
    <w:rsid w:val="00B4447E"/>
    <w:rsid w:val="00B46270"/>
    <w:rsid w:val="00B4675D"/>
    <w:rsid w:val="00B46C4E"/>
    <w:rsid w:val="00B512F4"/>
    <w:rsid w:val="00B551E8"/>
    <w:rsid w:val="00B60073"/>
    <w:rsid w:val="00B653EB"/>
    <w:rsid w:val="00B7288C"/>
    <w:rsid w:val="00B7353F"/>
    <w:rsid w:val="00B739B9"/>
    <w:rsid w:val="00B73D7A"/>
    <w:rsid w:val="00B7483E"/>
    <w:rsid w:val="00B76A13"/>
    <w:rsid w:val="00B77569"/>
    <w:rsid w:val="00B83D76"/>
    <w:rsid w:val="00B8622E"/>
    <w:rsid w:val="00B90277"/>
    <w:rsid w:val="00B902D2"/>
    <w:rsid w:val="00B91168"/>
    <w:rsid w:val="00B97D99"/>
    <w:rsid w:val="00BA631A"/>
    <w:rsid w:val="00BA759A"/>
    <w:rsid w:val="00BA7BC4"/>
    <w:rsid w:val="00BB1544"/>
    <w:rsid w:val="00BB183E"/>
    <w:rsid w:val="00BB2CCA"/>
    <w:rsid w:val="00BB6238"/>
    <w:rsid w:val="00BC2975"/>
    <w:rsid w:val="00BC4210"/>
    <w:rsid w:val="00BC5E92"/>
    <w:rsid w:val="00BD0D68"/>
    <w:rsid w:val="00BD608B"/>
    <w:rsid w:val="00BE2495"/>
    <w:rsid w:val="00BE6711"/>
    <w:rsid w:val="00BE7072"/>
    <w:rsid w:val="00BE713B"/>
    <w:rsid w:val="00BE7511"/>
    <w:rsid w:val="00BE76C3"/>
    <w:rsid w:val="00BF0953"/>
    <w:rsid w:val="00BF25D8"/>
    <w:rsid w:val="00BF2DFA"/>
    <w:rsid w:val="00BF5471"/>
    <w:rsid w:val="00BF5814"/>
    <w:rsid w:val="00BF62FA"/>
    <w:rsid w:val="00C011CE"/>
    <w:rsid w:val="00C01649"/>
    <w:rsid w:val="00C0686E"/>
    <w:rsid w:val="00C12E2E"/>
    <w:rsid w:val="00C1537C"/>
    <w:rsid w:val="00C21DBE"/>
    <w:rsid w:val="00C242E7"/>
    <w:rsid w:val="00C264EA"/>
    <w:rsid w:val="00C30327"/>
    <w:rsid w:val="00C30B67"/>
    <w:rsid w:val="00C36CE4"/>
    <w:rsid w:val="00C518A5"/>
    <w:rsid w:val="00C5543C"/>
    <w:rsid w:val="00C60C05"/>
    <w:rsid w:val="00C61BA1"/>
    <w:rsid w:val="00C63428"/>
    <w:rsid w:val="00C718BB"/>
    <w:rsid w:val="00C9030E"/>
    <w:rsid w:val="00C93CED"/>
    <w:rsid w:val="00C94C0C"/>
    <w:rsid w:val="00C96A89"/>
    <w:rsid w:val="00CA118A"/>
    <w:rsid w:val="00CA17A1"/>
    <w:rsid w:val="00CA3506"/>
    <w:rsid w:val="00CA5289"/>
    <w:rsid w:val="00CB0AE8"/>
    <w:rsid w:val="00CB35C4"/>
    <w:rsid w:val="00CC2293"/>
    <w:rsid w:val="00CD2F7B"/>
    <w:rsid w:val="00CD3082"/>
    <w:rsid w:val="00CD7A49"/>
    <w:rsid w:val="00CE03A7"/>
    <w:rsid w:val="00CE0767"/>
    <w:rsid w:val="00CE2172"/>
    <w:rsid w:val="00CE2313"/>
    <w:rsid w:val="00CE6670"/>
    <w:rsid w:val="00CF1E18"/>
    <w:rsid w:val="00CF3083"/>
    <w:rsid w:val="00CF37D7"/>
    <w:rsid w:val="00CF58F3"/>
    <w:rsid w:val="00CF66A3"/>
    <w:rsid w:val="00CF6F52"/>
    <w:rsid w:val="00CF7D76"/>
    <w:rsid w:val="00D010FE"/>
    <w:rsid w:val="00D040A5"/>
    <w:rsid w:val="00D04653"/>
    <w:rsid w:val="00D068AF"/>
    <w:rsid w:val="00D23BEF"/>
    <w:rsid w:val="00D24EC7"/>
    <w:rsid w:val="00D26F78"/>
    <w:rsid w:val="00D30B4E"/>
    <w:rsid w:val="00D33A81"/>
    <w:rsid w:val="00D41AA9"/>
    <w:rsid w:val="00D41CF2"/>
    <w:rsid w:val="00D433A0"/>
    <w:rsid w:val="00D4492C"/>
    <w:rsid w:val="00D46DB0"/>
    <w:rsid w:val="00D522B0"/>
    <w:rsid w:val="00D52EAA"/>
    <w:rsid w:val="00D54875"/>
    <w:rsid w:val="00D54B3B"/>
    <w:rsid w:val="00D56A06"/>
    <w:rsid w:val="00D57562"/>
    <w:rsid w:val="00D61FD5"/>
    <w:rsid w:val="00D628B2"/>
    <w:rsid w:val="00D63F92"/>
    <w:rsid w:val="00D652D0"/>
    <w:rsid w:val="00D6580F"/>
    <w:rsid w:val="00D72426"/>
    <w:rsid w:val="00D7536D"/>
    <w:rsid w:val="00D75CB4"/>
    <w:rsid w:val="00D82BB7"/>
    <w:rsid w:val="00D85008"/>
    <w:rsid w:val="00D86F42"/>
    <w:rsid w:val="00D909AB"/>
    <w:rsid w:val="00D916E6"/>
    <w:rsid w:val="00D916EA"/>
    <w:rsid w:val="00D94DCC"/>
    <w:rsid w:val="00DA0FFD"/>
    <w:rsid w:val="00DB4EBE"/>
    <w:rsid w:val="00DB7EAA"/>
    <w:rsid w:val="00DC240C"/>
    <w:rsid w:val="00DC5E0F"/>
    <w:rsid w:val="00DD0E32"/>
    <w:rsid w:val="00DD22EB"/>
    <w:rsid w:val="00DD38D8"/>
    <w:rsid w:val="00DD7E00"/>
    <w:rsid w:val="00DE05D0"/>
    <w:rsid w:val="00DE2F8C"/>
    <w:rsid w:val="00DE4A06"/>
    <w:rsid w:val="00DE5C6E"/>
    <w:rsid w:val="00DE6942"/>
    <w:rsid w:val="00DF40A0"/>
    <w:rsid w:val="00DF4278"/>
    <w:rsid w:val="00DF5923"/>
    <w:rsid w:val="00E0032B"/>
    <w:rsid w:val="00E043B2"/>
    <w:rsid w:val="00E04662"/>
    <w:rsid w:val="00E07EDE"/>
    <w:rsid w:val="00E11DD5"/>
    <w:rsid w:val="00E13998"/>
    <w:rsid w:val="00E149A4"/>
    <w:rsid w:val="00E17851"/>
    <w:rsid w:val="00E17B4A"/>
    <w:rsid w:val="00E2041D"/>
    <w:rsid w:val="00E21B60"/>
    <w:rsid w:val="00E23C5B"/>
    <w:rsid w:val="00E268A4"/>
    <w:rsid w:val="00E2707F"/>
    <w:rsid w:val="00E30468"/>
    <w:rsid w:val="00E30867"/>
    <w:rsid w:val="00E32496"/>
    <w:rsid w:val="00E3264E"/>
    <w:rsid w:val="00E331AC"/>
    <w:rsid w:val="00E35A94"/>
    <w:rsid w:val="00E3660C"/>
    <w:rsid w:val="00E37902"/>
    <w:rsid w:val="00E41C8D"/>
    <w:rsid w:val="00E45351"/>
    <w:rsid w:val="00E460F5"/>
    <w:rsid w:val="00E4650A"/>
    <w:rsid w:val="00E513EB"/>
    <w:rsid w:val="00E51547"/>
    <w:rsid w:val="00E53BC2"/>
    <w:rsid w:val="00E5415E"/>
    <w:rsid w:val="00E61DBF"/>
    <w:rsid w:val="00E63327"/>
    <w:rsid w:val="00E66D2D"/>
    <w:rsid w:val="00E77054"/>
    <w:rsid w:val="00E77928"/>
    <w:rsid w:val="00E82C28"/>
    <w:rsid w:val="00E8476C"/>
    <w:rsid w:val="00E84FE5"/>
    <w:rsid w:val="00E85590"/>
    <w:rsid w:val="00E87658"/>
    <w:rsid w:val="00E925D8"/>
    <w:rsid w:val="00E97516"/>
    <w:rsid w:val="00EA148F"/>
    <w:rsid w:val="00EA2DE0"/>
    <w:rsid w:val="00EA30B6"/>
    <w:rsid w:val="00EB788D"/>
    <w:rsid w:val="00EC0367"/>
    <w:rsid w:val="00EC0587"/>
    <w:rsid w:val="00EC2E14"/>
    <w:rsid w:val="00EC5568"/>
    <w:rsid w:val="00ED013A"/>
    <w:rsid w:val="00ED3B8B"/>
    <w:rsid w:val="00ED47AC"/>
    <w:rsid w:val="00EE24A5"/>
    <w:rsid w:val="00EE3535"/>
    <w:rsid w:val="00EE597D"/>
    <w:rsid w:val="00EE683F"/>
    <w:rsid w:val="00EF18E0"/>
    <w:rsid w:val="00EF22D6"/>
    <w:rsid w:val="00EF4F63"/>
    <w:rsid w:val="00EF5316"/>
    <w:rsid w:val="00EF7C68"/>
    <w:rsid w:val="00F01C76"/>
    <w:rsid w:val="00F06BCE"/>
    <w:rsid w:val="00F12D0B"/>
    <w:rsid w:val="00F165EB"/>
    <w:rsid w:val="00F21A4F"/>
    <w:rsid w:val="00F24F95"/>
    <w:rsid w:val="00F27180"/>
    <w:rsid w:val="00F3399F"/>
    <w:rsid w:val="00F3452D"/>
    <w:rsid w:val="00F34BC0"/>
    <w:rsid w:val="00F37158"/>
    <w:rsid w:val="00F401CF"/>
    <w:rsid w:val="00F42235"/>
    <w:rsid w:val="00F60204"/>
    <w:rsid w:val="00F624DB"/>
    <w:rsid w:val="00F63B7F"/>
    <w:rsid w:val="00F64DB7"/>
    <w:rsid w:val="00F7313D"/>
    <w:rsid w:val="00F74D7E"/>
    <w:rsid w:val="00F82560"/>
    <w:rsid w:val="00F8695E"/>
    <w:rsid w:val="00F87A41"/>
    <w:rsid w:val="00F91C94"/>
    <w:rsid w:val="00F94965"/>
    <w:rsid w:val="00F97DC0"/>
    <w:rsid w:val="00FA3971"/>
    <w:rsid w:val="00FA3D80"/>
    <w:rsid w:val="00FA5C7D"/>
    <w:rsid w:val="00FB30D5"/>
    <w:rsid w:val="00FB66E5"/>
    <w:rsid w:val="00FB674D"/>
    <w:rsid w:val="00FC1D5F"/>
    <w:rsid w:val="00FC3079"/>
    <w:rsid w:val="00FC360A"/>
    <w:rsid w:val="00FD2277"/>
    <w:rsid w:val="00FD25B5"/>
    <w:rsid w:val="00FD363E"/>
    <w:rsid w:val="00FD5AC5"/>
    <w:rsid w:val="00FD65B5"/>
    <w:rsid w:val="00FE1F2B"/>
    <w:rsid w:val="00FE2253"/>
    <w:rsid w:val="00FE27B6"/>
    <w:rsid w:val="00FE3CFE"/>
    <w:rsid w:val="00FE5F1F"/>
    <w:rsid w:val="00FF1142"/>
    <w:rsid w:val="00FF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AE0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1"/>
    <w:pPr>
      <w:spacing w:after="60" w:line="360" w:lineRule="auto"/>
      <w:jc w:val="both"/>
    </w:pPr>
    <w:rPr>
      <w:rFonts w:ascii="Helvetica Neue" w:eastAsia="Times New Roman" w:hAnsi="Helvetica Neue"/>
      <w:sz w:val="22"/>
    </w:rPr>
  </w:style>
  <w:style w:type="paragraph" w:styleId="Titre1">
    <w:name w:val="heading 1"/>
    <w:aliases w:val="Titre 24.1,§1.,wcp_Heading1,CHAPITRE,ARTICLE"/>
    <w:basedOn w:val="Normal"/>
    <w:next w:val="Normal"/>
    <w:link w:val="Titre1Car"/>
    <w:uiPriority w:val="9"/>
    <w:qFormat/>
    <w:rsid w:val="0070448F"/>
    <w:pPr>
      <w:keepNext/>
      <w:keepLines/>
      <w:numPr>
        <w:numId w:val="37"/>
      </w:numPr>
      <w:spacing w:before="360" w:after="360"/>
      <w:outlineLvl w:val="0"/>
    </w:pPr>
    <w:rPr>
      <w:b/>
      <w:bCs/>
      <w:caps/>
      <w:color w:val="345A8A"/>
      <w:sz w:val="24"/>
      <w:szCs w:val="32"/>
    </w:rPr>
  </w:style>
  <w:style w:type="paragraph" w:styleId="Titre2">
    <w:name w:val="heading 2"/>
    <w:aliases w:val="Titre de paragraphe,§1.1.,§1.1,wcp_Heading2,Corps de texte 1 du titre 1.,I.1.,M-Titre 2,poste,Titre 2 - ECOUIS,H2,Titre2,l2,I2,InterTitre,2nd level,h2,2,Header 2,Titre 2-CAT,Titre 21,t2.T2"/>
    <w:basedOn w:val="Normal"/>
    <w:next w:val="Normal"/>
    <w:link w:val="Titre2Car"/>
    <w:unhideWhenUsed/>
    <w:qFormat/>
    <w:rsid w:val="0070448F"/>
    <w:pPr>
      <w:keepNext/>
      <w:numPr>
        <w:ilvl w:val="1"/>
        <w:numId w:val="37"/>
      </w:numPr>
      <w:spacing w:before="480" w:after="180"/>
      <w:outlineLvl w:val="1"/>
    </w:pPr>
    <w:rPr>
      <w:b/>
      <w:bCs/>
      <w:i/>
      <w:iCs/>
      <w:color w:val="F79646"/>
      <w:szCs w:val="28"/>
    </w:rPr>
  </w:style>
  <w:style w:type="paragraph" w:styleId="Titre3">
    <w:name w:val="heading 3"/>
    <w:aliases w:val="Titre de sous paragraphe,§1.1.1.,§1.1.1,wcp_Heading3,Heading3_Titre3,Titre 3 Car Car,I.1.1.,M-Titre 3,Article,Titre sss,h3,3rd level,H3,Titre3,l3,CT,T3,Titre 31,t3.T3"/>
    <w:basedOn w:val="Normal"/>
    <w:next w:val="Normal"/>
    <w:link w:val="Titre3Car"/>
    <w:qFormat/>
    <w:rsid w:val="0027349A"/>
    <w:pPr>
      <w:keepNext/>
      <w:numPr>
        <w:ilvl w:val="2"/>
        <w:numId w:val="37"/>
      </w:numPr>
      <w:spacing w:before="240"/>
      <w:outlineLvl w:val="2"/>
    </w:pPr>
    <w:rPr>
      <w:rFonts w:ascii="Arial" w:hAnsi="Arial" w:cs="Arial"/>
      <w:b/>
      <w:bCs/>
      <w:color w:val="4F81BD"/>
      <w:szCs w:val="26"/>
    </w:rPr>
  </w:style>
  <w:style w:type="paragraph" w:styleId="Titre4">
    <w:name w:val="heading 4"/>
    <w:aliases w:val="Partie de sousparagraphe,§1.1.1.1.,§1.1.1.1,wcp_Heading4"/>
    <w:basedOn w:val="Normal"/>
    <w:next w:val="Normal"/>
    <w:link w:val="Titre4Car"/>
    <w:qFormat/>
    <w:rsid w:val="00A0033A"/>
    <w:pPr>
      <w:keepNext/>
      <w:numPr>
        <w:ilvl w:val="3"/>
        <w:numId w:val="37"/>
      </w:numPr>
      <w:spacing w:before="240" w:line="220" w:lineRule="exact"/>
      <w:outlineLvl w:val="3"/>
    </w:pPr>
    <w:rPr>
      <w:rFonts w:ascii="Arial" w:hAnsi="Arial"/>
      <w:b/>
      <w:bCs/>
      <w:i/>
      <w:smallCaps/>
      <w:color w:val="184353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3119D5"/>
    <w:pPr>
      <w:keepNext/>
      <w:keepLines/>
      <w:numPr>
        <w:ilvl w:val="4"/>
        <w:numId w:val="3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119D5"/>
    <w:pPr>
      <w:keepNext/>
      <w:keepLines/>
      <w:numPr>
        <w:ilvl w:val="5"/>
        <w:numId w:val="3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3119D5"/>
    <w:pPr>
      <w:keepNext/>
      <w:keepLines/>
      <w:numPr>
        <w:ilvl w:val="6"/>
        <w:numId w:val="3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3119D5"/>
    <w:pPr>
      <w:keepNext/>
      <w:keepLines/>
      <w:numPr>
        <w:ilvl w:val="7"/>
        <w:numId w:val="3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3119D5"/>
    <w:pPr>
      <w:keepNext/>
      <w:keepLines/>
      <w:numPr>
        <w:ilvl w:val="8"/>
        <w:numId w:val="3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base"/>
    <w:basedOn w:val="Normal"/>
    <w:link w:val="En-tt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En-tteCar">
    <w:name w:val="En-tête Car"/>
    <w:aliases w:val="base Car"/>
    <w:basedOn w:val="Policepardfaut"/>
    <w:link w:val="En-tte"/>
    <w:uiPriority w:val="99"/>
    <w:rsid w:val="00D82BB7"/>
  </w:style>
  <w:style w:type="paragraph" w:styleId="Pieddepage">
    <w:name w:val="footer"/>
    <w:basedOn w:val="Normal"/>
    <w:link w:val="Pieddepag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BB7"/>
  </w:style>
  <w:style w:type="paragraph" w:customStyle="1" w:styleId="Default">
    <w:name w:val="Default"/>
    <w:rsid w:val="00C04FD8"/>
    <w:pPr>
      <w:widowControl w:val="0"/>
      <w:autoSpaceDE w:val="0"/>
      <w:autoSpaceDN w:val="0"/>
      <w:adjustRightInd w:val="0"/>
    </w:pPr>
    <w:rPr>
      <w:rFonts w:ascii="FLEQMM+Acens" w:eastAsia="Times New Roman" w:hAnsi="FLEQMM+Acens" w:cs="FLEQMM+Acens"/>
      <w:color w:val="000000"/>
      <w:sz w:val="24"/>
      <w:szCs w:val="24"/>
      <w:lang w:val="en-US" w:eastAsia="en-US"/>
    </w:rPr>
  </w:style>
  <w:style w:type="paragraph" w:customStyle="1" w:styleId="CM14">
    <w:name w:val="CM14"/>
    <w:basedOn w:val="Default"/>
    <w:next w:val="Default"/>
    <w:uiPriority w:val="99"/>
    <w:rsid w:val="00677BD6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4E504F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4E504F"/>
    <w:rPr>
      <w:rFonts w:cs="Times New Roman"/>
      <w:color w:val="auto"/>
    </w:rPr>
  </w:style>
  <w:style w:type="paragraph" w:styleId="Retraitcorpsdetexte">
    <w:name w:val="Body Text Indent"/>
    <w:basedOn w:val="Normal"/>
    <w:link w:val="RetraitcorpsdetexteCar"/>
    <w:rsid w:val="00E2041D"/>
    <w:pPr>
      <w:tabs>
        <w:tab w:val="num" w:pos="2130"/>
      </w:tabs>
      <w:ind w:left="540"/>
    </w:pPr>
    <w:rPr>
      <w:rFonts w:ascii="Arial" w:hAnsi="Arial"/>
    </w:rPr>
  </w:style>
  <w:style w:type="paragraph" w:customStyle="1" w:styleId="Puce1-12pts">
    <w:name w:val="Puce1-12pts"/>
    <w:basedOn w:val="Corpsdetexte"/>
    <w:rsid w:val="00E2041D"/>
    <w:pPr>
      <w:keepLines/>
      <w:tabs>
        <w:tab w:val="num" w:pos="360"/>
      </w:tabs>
      <w:spacing w:after="240"/>
      <w:ind w:left="360" w:hanging="360"/>
    </w:pPr>
    <w:rPr>
      <w:rFonts w:ascii="Arial" w:hAnsi="Arial"/>
      <w:szCs w:val="22"/>
    </w:rPr>
  </w:style>
  <w:style w:type="paragraph" w:styleId="Corpsdetexte">
    <w:name w:val="Body Text"/>
    <w:basedOn w:val="Normal"/>
    <w:rsid w:val="00E2041D"/>
  </w:style>
  <w:style w:type="character" w:styleId="Numrodepage">
    <w:name w:val="page number"/>
    <w:basedOn w:val="Policepardfaut"/>
    <w:rsid w:val="00934188"/>
  </w:style>
  <w:style w:type="paragraph" w:styleId="Corpsdetexte3">
    <w:name w:val="Body Text 3"/>
    <w:basedOn w:val="Normal"/>
    <w:rsid w:val="0092283B"/>
    <w:rPr>
      <w:sz w:val="16"/>
      <w:szCs w:val="16"/>
    </w:rPr>
  </w:style>
  <w:style w:type="paragraph" w:styleId="Corpsdetexte2">
    <w:name w:val="Body Text 2"/>
    <w:basedOn w:val="Normal"/>
    <w:rsid w:val="00973BF6"/>
    <w:pPr>
      <w:spacing w:line="480" w:lineRule="auto"/>
    </w:pPr>
  </w:style>
  <w:style w:type="character" w:customStyle="1" w:styleId="Titre2Car">
    <w:name w:val="Titre 2 Car"/>
    <w:aliases w:val="Titre de paragraphe Car,§1.1. Car,§1.1 Car,wcp_Heading2 Car,Corps de texte 1 du titre 1. Car,I.1. Car,M-Titre 2 Car,poste Car,Titre 2 - ECOUIS Car,H2 Car,Titre2 Car,l2 Car,I2 Car,InterTitre Car,2nd level Car,h2 Car,2 Car,Header 2 Car"/>
    <w:link w:val="Titre2"/>
    <w:rsid w:val="0070448F"/>
    <w:rPr>
      <w:rFonts w:ascii="Helvetica Neue" w:eastAsia="Times New Roman" w:hAnsi="Helvetica Neue"/>
      <w:b/>
      <w:bCs/>
      <w:i/>
      <w:iCs/>
      <w:color w:val="F79646"/>
      <w:sz w:val="22"/>
      <w:szCs w:val="28"/>
    </w:rPr>
  </w:style>
  <w:style w:type="paragraph" w:customStyle="1" w:styleId="Listepuce11cm">
    <w:name w:val="Liste puce1 1cm"/>
    <w:basedOn w:val="Normal"/>
    <w:rsid w:val="0092719F"/>
    <w:pPr>
      <w:numPr>
        <w:numId w:val="1"/>
      </w:numPr>
      <w:tabs>
        <w:tab w:val="left" w:pos="851"/>
      </w:tabs>
      <w:spacing w:before="240" w:after="240"/>
    </w:pPr>
    <w:rPr>
      <w:rFonts w:ascii="Arial" w:hAnsi="Arial"/>
    </w:rPr>
  </w:style>
  <w:style w:type="paragraph" w:customStyle="1" w:styleId="Listepuce13cm">
    <w:name w:val="Liste puce1 3cm"/>
    <w:basedOn w:val="Normal"/>
    <w:rsid w:val="0092719F"/>
    <w:pPr>
      <w:numPr>
        <w:numId w:val="2"/>
      </w:numPr>
      <w:tabs>
        <w:tab w:val="left" w:pos="1985"/>
      </w:tabs>
    </w:pPr>
    <w:rPr>
      <w:rFonts w:ascii="Arial" w:hAnsi="Arial"/>
    </w:rPr>
  </w:style>
  <w:style w:type="table" w:styleId="Grille">
    <w:name w:val="Table Grid"/>
    <w:basedOn w:val="TableauNormal"/>
    <w:rsid w:val="003B7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2">
    <w:name w:val="Medium Grid 3 Accent 2"/>
    <w:basedOn w:val="TableauNormal"/>
    <w:uiPriority w:val="69"/>
    <w:rsid w:val="003B72F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Textedebulles">
    <w:name w:val="Balloon Text"/>
    <w:basedOn w:val="Normal"/>
    <w:link w:val="TextedebullesCar"/>
    <w:rsid w:val="00C63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63428"/>
    <w:rPr>
      <w:rFonts w:ascii="Tahoma" w:hAnsi="Tahoma" w:cs="Tahoma"/>
      <w:sz w:val="16"/>
      <w:szCs w:val="16"/>
      <w:lang w:eastAsia="en-US"/>
    </w:rPr>
  </w:style>
  <w:style w:type="paragraph" w:styleId="Listepuces2">
    <w:name w:val="List Bullet 2"/>
    <w:basedOn w:val="Normal"/>
    <w:uiPriority w:val="99"/>
    <w:unhideWhenUsed/>
    <w:rsid w:val="00F82560"/>
    <w:pPr>
      <w:numPr>
        <w:numId w:val="3"/>
      </w:numPr>
      <w:spacing w:before="60"/>
      <w:contextualSpacing/>
    </w:pPr>
    <w:rPr>
      <w:rFonts w:ascii="Arial" w:hAnsi="Arial"/>
    </w:rPr>
  </w:style>
  <w:style w:type="character" w:customStyle="1" w:styleId="RetraitcorpsdetexteCar">
    <w:name w:val="Retrait corps de texte Car"/>
    <w:link w:val="Retraitcorpsdetexte"/>
    <w:rsid w:val="00F82560"/>
    <w:rPr>
      <w:rFonts w:ascii="Arial" w:eastAsia="Times New Roman" w:hAnsi="Arial"/>
      <w:szCs w:val="24"/>
    </w:rPr>
  </w:style>
  <w:style w:type="paragraph" w:customStyle="1" w:styleId="Puce2-6pts">
    <w:name w:val="Puce2-6pts"/>
    <w:basedOn w:val="Corpsdetexte"/>
    <w:rsid w:val="00F82560"/>
    <w:pPr>
      <w:keepLines/>
      <w:numPr>
        <w:ilvl w:val="1"/>
        <w:numId w:val="4"/>
      </w:numPr>
    </w:pPr>
    <w:rPr>
      <w:rFonts w:ascii="Arial" w:hAnsi="Arial"/>
      <w:szCs w:val="22"/>
    </w:rPr>
  </w:style>
  <w:style w:type="paragraph" w:customStyle="1" w:styleId="Puce2-0pt">
    <w:name w:val="Puce2-0pt"/>
    <w:basedOn w:val="Corpsdetexte"/>
    <w:rsid w:val="00F82560"/>
    <w:pPr>
      <w:keepLines/>
      <w:numPr>
        <w:numId w:val="5"/>
      </w:numPr>
      <w:spacing w:after="0"/>
    </w:pPr>
    <w:rPr>
      <w:rFonts w:ascii="Arial" w:hAnsi="Arial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84735"/>
    <w:pPr>
      <w:tabs>
        <w:tab w:val="right" w:leader="dot" w:pos="9736"/>
      </w:tabs>
      <w:spacing w:before="240" w:line="240" w:lineRule="auto"/>
    </w:pPr>
    <w:rPr>
      <w:b/>
      <w:caps/>
      <w:color w:val="1F497D"/>
    </w:rPr>
  </w:style>
  <w:style w:type="paragraph" w:styleId="TM2">
    <w:name w:val="toc 2"/>
    <w:basedOn w:val="Normal"/>
    <w:next w:val="Normal"/>
    <w:autoRedefine/>
    <w:uiPriority w:val="39"/>
    <w:rsid w:val="00784735"/>
    <w:pPr>
      <w:tabs>
        <w:tab w:val="left" w:pos="1100"/>
        <w:tab w:val="right" w:leader="dot" w:pos="9736"/>
      </w:tabs>
      <w:spacing w:line="240" w:lineRule="auto"/>
      <w:ind w:left="567"/>
    </w:pPr>
    <w:rPr>
      <w:b/>
      <w:smallCaps/>
      <w:color w:val="F79646"/>
    </w:rPr>
  </w:style>
  <w:style w:type="paragraph" w:styleId="TM3">
    <w:name w:val="toc 3"/>
    <w:basedOn w:val="Normal"/>
    <w:next w:val="Normal"/>
    <w:autoRedefine/>
    <w:uiPriority w:val="39"/>
    <w:rsid w:val="00E331AC"/>
    <w:pPr>
      <w:tabs>
        <w:tab w:val="right" w:leader="dot" w:pos="9735"/>
      </w:tabs>
      <w:spacing w:line="240" w:lineRule="auto"/>
      <w:ind w:left="851"/>
    </w:pPr>
    <w:rPr>
      <w:color w:val="595959"/>
      <w:sz w:val="18"/>
    </w:rPr>
  </w:style>
  <w:style w:type="paragraph" w:styleId="Normalcentr">
    <w:name w:val="Block Text"/>
    <w:basedOn w:val="Normal"/>
    <w:rsid w:val="00E30867"/>
    <w:pPr>
      <w:ind w:left="1440" w:right="1440"/>
      <w:jc w:val="center"/>
    </w:pPr>
    <w:rPr>
      <w:rFonts w:ascii="Arial" w:hAnsi="Arial"/>
      <w:b/>
      <w:color w:val="4F81BD"/>
      <w:sz w:val="28"/>
    </w:rPr>
  </w:style>
  <w:style w:type="paragraph" w:styleId="Paragraphedeliste">
    <w:name w:val="List Paragraph"/>
    <w:basedOn w:val="Normal"/>
    <w:uiPriority w:val="34"/>
    <w:qFormat/>
    <w:rsid w:val="00D652D0"/>
    <w:pPr>
      <w:ind w:left="708"/>
    </w:pPr>
  </w:style>
  <w:style w:type="paragraph" w:styleId="Notedebasdepage">
    <w:name w:val="footnote text"/>
    <w:basedOn w:val="Normal"/>
    <w:link w:val="NotedebasdepageCar"/>
    <w:rsid w:val="0017171C"/>
    <w:pPr>
      <w:spacing w:after="0" w:line="240" w:lineRule="auto"/>
    </w:pPr>
  </w:style>
  <w:style w:type="character" w:customStyle="1" w:styleId="NotedebasdepageCar">
    <w:name w:val="Note de bas de page Car"/>
    <w:link w:val="Notedebasdepage"/>
    <w:rsid w:val="0017171C"/>
    <w:rPr>
      <w:rFonts w:ascii="Helvetica Neue" w:hAnsi="Helvetica Neue"/>
      <w:lang w:eastAsia="en-US"/>
    </w:rPr>
  </w:style>
  <w:style w:type="character" w:styleId="Marquenotebasdepage">
    <w:name w:val="footnote reference"/>
    <w:rsid w:val="00B467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3452D"/>
    <w:rPr>
      <w:color w:val="808080"/>
    </w:rPr>
  </w:style>
  <w:style w:type="paragraph" w:styleId="Lgende">
    <w:name w:val="caption"/>
    <w:basedOn w:val="Normal"/>
    <w:next w:val="Normal"/>
    <w:unhideWhenUsed/>
    <w:qFormat/>
    <w:rsid w:val="00A65503"/>
    <w:pPr>
      <w:spacing w:before="60"/>
      <w:jc w:val="center"/>
    </w:pPr>
    <w:rPr>
      <w:b/>
      <w:bCs/>
      <w:i/>
      <w:color w:val="4F81BD" w:themeColor="accent1"/>
      <w:sz w:val="14"/>
      <w:szCs w:val="18"/>
    </w:rPr>
  </w:style>
  <w:style w:type="character" w:styleId="Lienhypertexte">
    <w:name w:val="Hyperlink"/>
    <w:basedOn w:val="Policepardfaut"/>
    <w:uiPriority w:val="99"/>
    <w:unhideWhenUsed/>
    <w:rsid w:val="004D595C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F6F52"/>
    <w:rPr>
      <w:sz w:val="24"/>
      <w:szCs w:val="24"/>
      <w:lang w:eastAsia="en-US"/>
    </w:rPr>
  </w:style>
  <w:style w:type="character" w:styleId="Marquedannotation">
    <w:name w:val="annotation reference"/>
    <w:basedOn w:val="Policepardfaut"/>
    <w:uiPriority w:val="99"/>
    <w:semiHidden/>
    <w:unhideWhenUsed/>
    <w:rsid w:val="00EC03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0367"/>
  </w:style>
  <w:style w:type="character" w:customStyle="1" w:styleId="CommentaireCar">
    <w:name w:val="Commentaire Car"/>
    <w:basedOn w:val="Policepardfaut"/>
    <w:link w:val="Commentaire"/>
    <w:uiPriority w:val="99"/>
    <w:semiHidden/>
    <w:rsid w:val="00EC0367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C03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C0367"/>
    <w:rPr>
      <w:b/>
      <w:bCs/>
      <w:lang w:eastAsia="en-US"/>
    </w:rPr>
  </w:style>
  <w:style w:type="paragraph" w:styleId="Explorateurdedocument">
    <w:name w:val="Document Map"/>
    <w:basedOn w:val="Normal"/>
    <w:link w:val="ExplorateurdedocumentCar"/>
    <w:semiHidden/>
    <w:unhideWhenUsed/>
    <w:rsid w:val="005F57EC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F57EC"/>
    <w:rPr>
      <w:rFonts w:ascii="Tahoma" w:hAnsi="Tahoma" w:cs="Tahoma"/>
      <w:sz w:val="16"/>
      <w:szCs w:val="16"/>
      <w:lang w:eastAsia="en-US"/>
    </w:rPr>
  </w:style>
  <w:style w:type="character" w:styleId="lev">
    <w:name w:val="Strong"/>
    <w:basedOn w:val="Policepardfaut"/>
    <w:qFormat/>
    <w:rsid w:val="005C45D6"/>
    <w:rPr>
      <w:rFonts w:ascii="Helvetica Neue" w:hAnsi="Helvetica Neue"/>
      <w:b/>
      <w:bCs/>
      <w:sz w:val="22"/>
    </w:rPr>
  </w:style>
  <w:style w:type="character" w:styleId="Accentuation">
    <w:name w:val="Emphasis"/>
    <w:basedOn w:val="Policepardfaut"/>
    <w:qFormat/>
    <w:rsid w:val="005C45D6"/>
    <w:rPr>
      <w:rFonts w:ascii="Helvetica Neue" w:hAnsi="Helvetica Neue"/>
      <w:i/>
      <w:iCs/>
    </w:rPr>
  </w:style>
  <w:style w:type="character" w:customStyle="1" w:styleId="Titre5Car">
    <w:name w:val="Titre 5 Car"/>
    <w:basedOn w:val="Policepardfaut"/>
    <w:link w:val="Titre5"/>
    <w:rsid w:val="003119D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rsid w:val="003119D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3119D5"/>
    <w:rPr>
      <w:rFonts w:asciiTheme="majorHAnsi" w:eastAsiaTheme="majorEastAsia" w:hAnsiTheme="majorHAnsi" w:cstheme="majorBidi"/>
      <w:color w:val="404040" w:themeColor="text1" w:themeTint="BF"/>
      <w:sz w:val="22"/>
    </w:rPr>
  </w:style>
  <w:style w:type="character" w:customStyle="1" w:styleId="Titre9Car">
    <w:name w:val="Titre 9 Car"/>
    <w:basedOn w:val="Policepardfaut"/>
    <w:link w:val="Titre9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1Car">
    <w:name w:val="Titre 1 Car"/>
    <w:aliases w:val="Titre 24.1 Car,§1. Car,wcp_Heading1 Car,CHAPITRE Car,ARTICLE Car"/>
    <w:link w:val="Titre1"/>
    <w:uiPriority w:val="9"/>
    <w:rsid w:val="0070448F"/>
    <w:rPr>
      <w:rFonts w:ascii="Helvetica Neue" w:eastAsia="Times New Roman" w:hAnsi="Helvetica Neue"/>
      <w:b/>
      <w:bCs/>
      <w:caps/>
      <w:color w:val="345A8A"/>
      <w:sz w:val="24"/>
      <w:szCs w:val="32"/>
    </w:rPr>
  </w:style>
  <w:style w:type="character" w:customStyle="1" w:styleId="Titre3Car">
    <w:name w:val="Titre 3 Car"/>
    <w:aliases w:val="Titre de sous paragraphe Car,§1.1.1. Car,§1.1.1 Car,wcp_Heading3 Car,Heading3_Titre3 Car,Titre 3 Car Car Car,I.1.1. Car,M-Titre 3 Car,Article Car,Titre sss Car,h3 Car,3rd level Car,H3 Car,Titre3 Car,l3 Car,CT Car,T3 Car,Titre 31 Car"/>
    <w:link w:val="Titre3"/>
    <w:rsid w:val="0027349A"/>
    <w:rPr>
      <w:rFonts w:ascii="Arial" w:eastAsia="Times New Roman" w:hAnsi="Arial" w:cs="Arial"/>
      <w:b/>
      <w:bCs/>
      <w:color w:val="4F81BD"/>
      <w:sz w:val="22"/>
      <w:szCs w:val="26"/>
    </w:rPr>
  </w:style>
  <w:style w:type="character" w:customStyle="1" w:styleId="Titre4Car">
    <w:name w:val="Titre 4 Car"/>
    <w:aliases w:val="Partie de sousparagraphe Car,§1.1.1.1. Car,§1.1.1.1 Car,wcp_Heading4 Car"/>
    <w:link w:val="Titre4"/>
    <w:rsid w:val="00A954A3"/>
    <w:rPr>
      <w:rFonts w:ascii="Arial" w:eastAsia="Times New Roman" w:hAnsi="Arial"/>
      <w:b/>
      <w:bCs/>
      <w:i/>
      <w:smallCaps/>
      <w:color w:val="184353"/>
      <w:sz w:val="2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16E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paragraph" w:styleId="Retraitcorpsdetexte3">
    <w:name w:val="Body Text Indent 3"/>
    <w:basedOn w:val="Normal"/>
    <w:link w:val="Retraitcorpsdetexte3Car"/>
    <w:semiHidden/>
    <w:unhideWhenUsed/>
    <w:rsid w:val="00844F01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844F01"/>
    <w:rPr>
      <w:rFonts w:ascii="Helvetica Neue" w:hAnsi="Helvetica Neue"/>
      <w:sz w:val="16"/>
      <w:szCs w:val="16"/>
      <w:lang w:eastAsia="en-US"/>
    </w:rPr>
  </w:style>
  <w:style w:type="paragraph" w:styleId="Listepuces">
    <w:name w:val="List Bullet"/>
    <w:basedOn w:val="Normal"/>
    <w:semiHidden/>
    <w:unhideWhenUsed/>
    <w:rsid w:val="00844F01"/>
    <w:pPr>
      <w:numPr>
        <w:numId w:val="7"/>
      </w:numPr>
      <w:contextualSpacing/>
    </w:pPr>
  </w:style>
  <w:style w:type="paragraph" w:customStyle="1" w:styleId="Enum1">
    <w:name w:val="Enum1"/>
    <w:basedOn w:val="Normal"/>
    <w:rsid w:val="00844F01"/>
    <w:pPr>
      <w:numPr>
        <w:numId w:val="8"/>
      </w:numPr>
    </w:pPr>
    <w:rPr>
      <w:sz w:val="24"/>
    </w:rPr>
  </w:style>
  <w:style w:type="paragraph" w:styleId="Listepuces3">
    <w:name w:val="List Bullet 3"/>
    <w:basedOn w:val="Normal"/>
    <w:autoRedefine/>
    <w:semiHidden/>
    <w:rsid w:val="00844F01"/>
    <w:pPr>
      <w:numPr>
        <w:numId w:val="9"/>
      </w:numPr>
      <w:tabs>
        <w:tab w:val="clear" w:pos="1211"/>
        <w:tab w:val="num" w:pos="786"/>
      </w:tabs>
      <w:ind w:left="786"/>
    </w:pPr>
    <w:rPr>
      <w:rFonts w:ascii="Arial Narrow" w:hAnsi="Arial Narrow"/>
      <w:sz w:val="24"/>
    </w:rPr>
  </w:style>
  <w:style w:type="paragraph" w:styleId="Titre">
    <w:name w:val="Title"/>
    <w:basedOn w:val="Normal"/>
    <w:link w:val="TitreCar"/>
    <w:qFormat/>
    <w:rsid w:val="00A940FC"/>
    <w:pPr>
      <w:pageBreakBefore/>
      <w:pBdr>
        <w:bottom w:val="single" w:sz="4" w:space="1" w:color="auto"/>
      </w:pBdr>
      <w:spacing w:before="240" w:after="360"/>
      <w:jc w:val="left"/>
      <w:outlineLvl w:val="0"/>
    </w:pPr>
    <w:rPr>
      <w:rFonts w:ascii="Arial" w:hAnsi="Arial"/>
      <w:b/>
      <w:kern w:val="28"/>
      <w:sz w:val="28"/>
    </w:rPr>
  </w:style>
  <w:style w:type="character" w:customStyle="1" w:styleId="TitreCar">
    <w:name w:val="Titre Car"/>
    <w:basedOn w:val="Policepardfaut"/>
    <w:link w:val="Titre"/>
    <w:rsid w:val="004B3BA8"/>
    <w:rPr>
      <w:rFonts w:ascii="Arial" w:eastAsia="Times New Roman" w:hAnsi="Arial"/>
      <w:b/>
      <w:kern w:val="28"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056377"/>
    <w:pPr>
      <w:tabs>
        <w:tab w:val="left" w:pos="2268"/>
        <w:tab w:val="right" w:leader="dot" w:pos="9735"/>
      </w:tabs>
      <w:spacing w:after="0" w:line="240" w:lineRule="auto"/>
      <w:ind w:left="1440"/>
      <w:jc w:val="lef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47350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Accentuationdiscrte">
    <w:name w:val="Subtle Emphasis"/>
    <w:basedOn w:val="Policepardfaut"/>
    <w:uiPriority w:val="19"/>
    <w:qFormat/>
    <w:rsid w:val="008E5C07"/>
    <w:rPr>
      <w:i/>
      <w:iCs/>
      <w:color w:val="808080" w:themeColor="text1" w:themeTint="7F"/>
    </w:rPr>
  </w:style>
  <w:style w:type="paragraph" w:styleId="TM9">
    <w:name w:val="toc 9"/>
    <w:basedOn w:val="Normal"/>
    <w:next w:val="Normal"/>
    <w:autoRedefine/>
    <w:semiHidden/>
    <w:unhideWhenUsed/>
    <w:rsid w:val="00F74D7E"/>
    <w:pPr>
      <w:spacing w:after="100"/>
      <w:ind w:left="1760"/>
    </w:pPr>
  </w:style>
  <w:style w:type="character" w:customStyle="1" w:styleId="apple-converted-space">
    <w:name w:val="apple-converted-space"/>
    <w:basedOn w:val="Policepardfaut"/>
    <w:rsid w:val="00AE682C"/>
  </w:style>
  <w:style w:type="character" w:styleId="Lienhypertextesuivi">
    <w:name w:val="FollowedHyperlink"/>
    <w:basedOn w:val="Policepardfaut"/>
    <w:semiHidden/>
    <w:unhideWhenUsed/>
    <w:rsid w:val="0065274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uiPriority="99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01"/>
    <w:pPr>
      <w:spacing w:after="60" w:line="360" w:lineRule="auto"/>
      <w:jc w:val="both"/>
    </w:pPr>
    <w:rPr>
      <w:rFonts w:ascii="Helvetica Neue" w:eastAsia="Times New Roman" w:hAnsi="Helvetica Neue"/>
      <w:sz w:val="22"/>
    </w:rPr>
  </w:style>
  <w:style w:type="paragraph" w:styleId="Titre1">
    <w:name w:val="heading 1"/>
    <w:aliases w:val="Titre 24.1,§1.,wcp_Heading1,CHAPITRE,ARTICLE"/>
    <w:basedOn w:val="Normal"/>
    <w:next w:val="Normal"/>
    <w:link w:val="Titre1Car"/>
    <w:uiPriority w:val="9"/>
    <w:qFormat/>
    <w:rsid w:val="0070448F"/>
    <w:pPr>
      <w:keepNext/>
      <w:keepLines/>
      <w:numPr>
        <w:numId w:val="37"/>
      </w:numPr>
      <w:spacing w:before="360" w:after="360"/>
      <w:outlineLvl w:val="0"/>
    </w:pPr>
    <w:rPr>
      <w:b/>
      <w:bCs/>
      <w:caps/>
      <w:color w:val="345A8A"/>
      <w:sz w:val="24"/>
      <w:szCs w:val="32"/>
    </w:rPr>
  </w:style>
  <w:style w:type="paragraph" w:styleId="Titre2">
    <w:name w:val="heading 2"/>
    <w:aliases w:val="Titre de paragraphe,§1.1.,§1.1,wcp_Heading2,Corps de texte 1 du titre 1.,I.1.,M-Titre 2,poste,Titre 2 - ECOUIS,H2,Titre2,l2,I2,InterTitre,2nd level,h2,2,Header 2,Titre 2-CAT,Titre 21,t2.T2"/>
    <w:basedOn w:val="Normal"/>
    <w:next w:val="Normal"/>
    <w:link w:val="Titre2Car"/>
    <w:unhideWhenUsed/>
    <w:qFormat/>
    <w:rsid w:val="0070448F"/>
    <w:pPr>
      <w:keepNext/>
      <w:numPr>
        <w:ilvl w:val="1"/>
        <w:numId w:val="37"/>
      </w:numPr>
      <w:spacing w:before="480" w:after="180"/>
      <w:outlineLvl w:val="1"/>
    </w:pPr>
    <w:rPr>
      <w:b/>
      <w:bCs/>
      <w:i/>
      <w:iCs/>
      <w:color w:val="F79646"/>
      <w:szCs w:val="28"/>
    </w:rPr>
  </w:style>
  <w:style w:type="paragraph" w:styleId="Titre3">
    <w:name w:val="heading 3"/>
    <w:aliases w:val="Titre de sous paragraphe,§1.1.1.,§1.1.1,wcp_Heading3,Heading3_Titre3,Titre 3 Car Car,I.1.1.,M-Titre 3,Article,Titre sss,h3,3rd level,H3,Titre3,l3,CT,T3,Titre 31,t3.T3"/>
    <w:basedOn w:val="Normal"/>
    <w:next w:val="Normal"/>
    <w:link w:val="Titre3Car"/>
    <w:qFormat/>
    <w:rsid w:val="0027349A"/>
    <w:pPr>
      <w:keepNext/>
      <w:numPr>
        <w:ilvl w:val="2"/>
        <w:numId w:val="37"/>
      </w:numPr>
      <w:spacing w:before="240"/>
      <w:outlineLvl w:val="2"/>
    </w:pPr>
    <w:rPr>
      <w:rFonts w:ascii="Arial" w:hAnsi="Arial" w:cs="Arial"/>
      <w:b/>
      <w:bCs/>
      <w:color w:val="4F81BD"/>
      <w:szCs w:val="26"/>
    </w:rPr>
  </w:style>
  <w:style w:type="paragraph" w:styleId="Titre4">
    <w:name w:val="heading 4"/>
    <w:aliases w:val="Partie de sousparagraphe,§1.1.1.1.,§1.1.1.1,wcp_Heading4"/>
    <w:basedOn w:val="Normal"/>
    <w:next w:val="Normal"/>
    <w:link w:val="Titre4Car"/>
    <w:qFormat/>
    <w:rsid w:val="00A0033A"/>
    <w:pPr>
      <w:keepNext/>
      <w:numPr>
        <w:ilvl w:val="3"/>
        <w:numId w:val="37"/>
      </w:numPr>
      <w:spacing w:before="240" w:line="220" w:lineRule="exact"/>
      <w:outlineLvl w:val="3"/>
    </w:pPr>
    <w:rPr>
      <w:rFonts w:ascii="Arial" w:hAnsi="Arial"/>
      <w:b/>
      <w:bCs/>
      <w:i/>
      <w:smallCaps/>
      <w:color w:val="184353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3119D5"/>
    <w:pPr>
      <w:keepNext/>
      <w:keepLines/>
      <w:numPr>
        <w:ilvl w:val="4"/>
        <w:numId w:val="3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nhideWhenUsed/>
    <w:qFormat/>
    <w:rsid w:val="003119D5"/>
    <w:pPr>
      <w:keepNext/>
      <w:keepLines/>
      <w:numPr>
        <w:ilvl w:val="5"/>
        <w:numId w:val="3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3119D5"/>
    <w:pPr>
      <w:keepNext/>
      <w:keepLines/>
      <w:numPr>
        <w:ilvl w:val="6"/>
        <w:numId w:val="3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3119D5"/>
    <w:pPr>
      <w:keepNext/>
      <w:keepLines/>
      <w:numPr>
        <w:ilvl w:val="7"/>
        <w:numId w:val="3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nhideWhenUsed/>
    <w:qFormat/>
    <w:rsid w:val="003119D5"/>
    <w:pPr>
      <w:keepNext/>
      <w:keepLines/>
      <w:numPr>
        <w:ilvl w:val="8"/>
        <w:numId w:val="3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base"/>
    <w:basedOn w:val="Normal"/>
    <w:link w:val="En-tt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En-tteCar">
    <w:name w:val="En-tête Car"/>
    <w:aliases w:val="base Car"/>
    <w:basedOn w:val="Policepardfaut"/>
    <w:link w:val="En-tte"/>
    <w:uiPriority w:val="99"/>
    <w:rsid w:val="00D82BB7"/>
  </w:style>
  <w:style w:type="paragraph" w:styleId="Pieddepage">
    <w:name w:val="footer"/>
    <w:basedOn w:val="Normal"/>
    <w:link w:val="PieddepageCar"/>
    <w:unhideWhenUsed/>
    <w:rsid w:val="00D82BB7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BB7"/>
  </w:style>
  <w:style w:type="paragraph" w:customStyle="1" w:styleId="Default">
    <w:name w:val="Default"/>
    <w:rsid w:val="00C04FD8"/>
    <w:pPr>
      <w:widowControl w:val="0"/>
      <w:autoSpaceDE w:val="0"/>
      <w:autoSpaceDN w:val="0"/>
      <w:adjustRightInd w:val="0"/>
    </w:pPr>
    <w:rPr>
      <w:rFonts w:ascii="FLEQMM+Acens" w:eastAsia="Times New Roman" w:hAnsi="FLEQMM+Acens" w:cs="FLEQMM+Acens"/>
      <w:color w:val="000000"/>
      <w:sz w:val="24"/>
      <w:szCs w:val="24"/>
      <w:lang w:val="en-US" w:eastAsia="en-US"/>
    </w:rPr>
  </w:style>
  <w:style w:type="paragraph" w:customStyle="1" w:styleId="CM14">
    <w:name w:val="CM14"/>
    <w:basedOn w:val="Default"/>
    <w:next w:val="Default"/>
    <w:uiPriority w:val="99"/>
    <w:rsid w:val="00677BD6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4E504F"/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4E504F"/>
    <w:rPr>
      <w:rFonts w:cs="Times New Roman"/>
      <w:color w:val="auto"/>
    </w:rPr>
  </w:style>
  <w:style w:type="paragraph" w:styleId="Retraitcorpsdetexte">
    <w:name w:val="Body Text Indent"/>
    <w:basedOn w:val="Normal"/>
    <w:link w:val="RetraitcorpsdetexteCar"/>
    <w:rsid w:val="00E2041D"/>
    <w:pPr>
      <w:tabs>
        <w:tab w:val="num" w:pos="2130"/>
      </w:tabs>
      <w:ind w:left="540"/>
    </w:pPr>
    <w:rPr>
      <w:rFonts w:ascii="Arial" w:hAnsi="Arial"/>
    </w:rPr>
  </w:style>
  <w:style w:type="paragraph" w:customStyle="1" w:styleId="Puce1-12pts">
    <w:name w:val="Puce1-12pts"/>
    <w:basedOn w:val="Corpsdetexte"/>
    <w:rsid w:val="00E2041D"/>
    <w:pPr>
      <w:keepLines/>
      <w:tabs>
        <w:tab w:val="num" w:pos="360"/>
      </w:tabs>
      <w:spacing w:after="240"/>
      <w:ind w:left="360" w:hanging="360"/>
    </w:pPr>
    <w:rPr>
      <w:rFonts w:ascii="Arial" w:hAnsi="Arial"/>
      <w:szCs w:val="22"/>
    </w:rPr>
  </w:style>
  <w:style w:type="paragraph" w:styleId="Corpsdetexte">
    <w:name w:val="Body Text"/>
    <w:basedOn w:val="Normal"/>
    <w:rsid w:val="00E2041D"/>
  </w:style>
  <w:style w:type="character" w:styleId="Numrodepage">
    <w:name w:val="page number"/>
    <w:basedOn w:val="Policepardfaut"/>
    <w:rsid w:val="00934188"/>
  </w:style>
  <w:style w:type="paragraph" w:styleId="Corpsdetexte3">
    <w:name w:val="Body Text 3"/>
    <w:basedOn w:val="Normal"/>
    <w:rsid w:val="0092283B"/>
    <w:rPr>
      <w:sz w:val="16"/>
      <w:szCs w:val="16"/>
    </w:rPr>
  </w:style>
  <w:style w:type="paragraph" w:styleId="Corpsdetexte2">
    <w:name w:val="Body Text 2"/>
    <w:basedOn w:val="Normal"/>
    <w:rsid w:val="00973BF6"/>
    <w:pPr>
      <w:spacing w:line="480" w:lineRule="auto"/>
    </w:pPr>
  </w:style>
  <w:style w:type="character" w:customStyle="1" w:styleId="Titre2Car">
    <w:name w:val="Titre 2 Car"/>
    <w:aliases w:val="Titre de paragraphe Car,§1.1. Car,§1.1 Car,wcp_Heading2 Car,Corps de texte 1 du titre 1. Car,I.1. Car,M-Titre 2 Car,poste Car,Titre 2 - ECOUIS Car,H2 Car,Titre2 Car,l2 Car,I2 Car,InterTitre Car,2nd level Car,h2 Car,2 Car,Header 2 Car"/>
    <w:link w:val="Titre2"/>
    <w:rsid w:val="0070448F"/>
    <w:rPr>
      <w:rFonts w:ascii="Helvetica Neue" w:eastAsia="Times New Roman" w:hAnsi="Helvetica Neue"/>
      <w:b/>
      <w:bCs/>
      <w:i/>
      <w:iCs/>
      <w:color w:val="F79646"/>
      <w:sz w:val="22"/>
      <w:szCs w:val="28"/>
    </w:rPr>
  </w:style>
  <w:style w:type="paragraph" w:customStyle="1" w:styleId="Listepuce11cm">
    <w:name w:val="Liste puce1 1cm"/>
    <w:basedOn w:val="Normal"/>
    <w:rsid w:val="0092719F"/>
    <w:pPr>
      <w:numPr>
        <w:numId w:val="1"/>
      </w:numPr>
      <w:tabs>
        <w:tab w:val="left" w:pos="851"/>
      </w:tabs>
      <w:spacing w:before="240" w:after="240"/>
    </w:pPr>
    <w:rPr>
      <w:rFonts w:ascii="Arial" w:hAnsi="Arial"/>
    </w:rPr>
  </w:style>
  <w:style w:type="paragraph" w:customStyle="1" w:styleId="Listepuce13cm">
    <w:name w:val="Liste puce1 3cm"/>
    <w:basedOn w:val="Normal"/>
    <w:rsid w:val="0092719F"/>
    <w:pPr>
      <w:numPr>
        <w:numId w:val="2"/>
      </w:numPr>
      <w:tabs>
        <w:tab w:val="left" w:pos="1985"/>
      </w:tabs>
    </w:pPr>
    <w:rPr>
      <w:rFonts w:ascii="Arial" w:hAnsi="Arial"/>
    </w:rPr>
  </w:style>
  <w:style w:type="table" w:styleId="Grille">
    <w:name w:val="Table Grid"/>
    <w:basedOn w:val="TableauNormal"/>
    <w:rsid w:val="003B72F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2">
    <w:name w:val="Medium Grid 3 Accent 2"/>
    <w:basedOn w:val="TableauNormal"/>
    <w:uiPriority w:val="69"/>
    <w:rsid w:val="003B72F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Textedebulles">
    <w:name w:val="Balloon Text"/>
    <w:basedOn w:val="Normal"/>
    <w:link w:val="TextedebullesCar"/>
    <w:rsid w:val="00C6342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63428"/>
    <w:rPr>
      <w:rFonts w:ascii="Tahoma" w:hAnsi="Tahoma" w:cs="Tahoma"/>
      <w:sz w:val="16"/>
      <w:szCs w:val="16"/>
      <w:lang w:eastAsia="en-US"/>
    </w:rPr>
  </w:style>
  <w:style w:type="paragraph" w:styleId="Listepuces2">
    <w:name w:val="List Bullet 2"/>
    <w:basedOn w:val="Normal"/>
    <w:uiPriority w:val="99"/>
    <w:unhideWhenUsed/>
    <w:rsid w:val="00F82560"/>
    <w:pPr>
      <w:numPr>
        <w:numId w:val="3"/>
      </w:numPr>
      <w:spacing w:before="60"/>
      <w:contextualSpacing/>
    </w:pPr>
    <w:rPr>
      <w:rFonts w:ascii="Arial" w:hAnsi="Arial"/>
    </w:rPr>
  </w:style>
  <w:style w:type="character" w:customStyle="1" w:styleId="RetraitcorpsdetexteCar">
    <w:name w:val="Retrait corps de texte Car"/>
    <w:link w:val="Retraitcorpsdetexte"/>
    <w:rsid w:val="00F82560"/>
    <w:rPr>
      <w:rFonts w:ascii="Arial" w:eastAsia="Times New Roman" w:hAnsi="Arial"/>
      <w:szCs w:val="24"/>
    </w:rPr>
  </w:style>
  <w:style w:type="paragraph" w:customStyle="1" w:styleId="Puce2-6pts">
    <w:name w:val="Puce2-6pts"/>
    <w:basedOn w:val="Corpsdetexte"/>
    <w:rsid w:val="00F82560"/>
    <w:pPr>
      <w:keepLines/>
      <w:numPr>
        <w:ilvl w:val="1"/>
        <w:numId w:val="4"/>
      </w:numPr>
    </w:pPr>
    <w:rPr>
      <w:rFonts w:ascii="Arial" w:hAnsi="Arial"/>
      <w:szCs w:val="22"/>
    </w:rPr>
  </w:style>
  <w:style w:type="paragraph" w:customStyle="1" w:styleId="Puce2-0pt">
    <w:name w:val="Puce2-0pt"/>
    <w:basedOn w:val="Corpsdetexte"/>
    <w:rsid w:val="00F82560"/>
    <w:pPr>
      <w:keepLines/>
      <w:numPr>
        <w:numId w:val="5"/>
      </w:numPr>
      <w:spacing w:after="0"/>
    </w:pPr>
    <w:rPr>
      <w:rFonts w:ascii="Arial" w:hAnsi="Arial"/>
      <w:szCs w:val="22"/>
    </w:rPr>
  </w:style>
  <w:style w:type="paragraph" w:styleId="TM1">
    <w:name w:val="toc 1"/>
    <w:basedOn w:val="Normal"/>
    <w:next w:val="Normal"/>
    <w:autoRedefine/>
    <w:uiPriority w:val="39"/>
    <w:unhideWhenUsed/>
    <w:rsid w:val="00784735"/>
    <w:pPr>
      <w:tabs>
        <w:tab w:val="right" w:leader="dot" w:pos="9736"/>
      </w:tabs>
      <w:spacing w:before="240" w:line="240" w:lineRule="auto"/>
    </w:pPr>
    <w:rPr>
      <w:b/>
      <w:caps/>
      <w:color w:val="1F497D"/>
    </w:rPr>
  </w:style>
  <w:style w:type="paragraph" w:styleId="TM2">
    <w:name w:val="toc 2"/>
    <w:basedOn w:val="Normal"/>
    <w:next w:val="Normal"/>
    <w:autoRedefine/>
    <w:uiPriority w:val="39"/>
    <w:rsid w:val="00784735"/>
    <w:pPr>
      <w:tabs>
        <w:tab w:val="left" w:pos="1100"/>
        <w:tab w:val="right" w:leader="dot" w:pos="9736"/>
      </w:tabs>
      <w:spacing w:line="240" w:lineRule="auto"/>
      <w:ind w:left="567"/>
    </w:pPr>
    <w:rPr>
      <w:b/>
      <w:smallCaps/>
      <w:color w:val="F79646"/>
    </w:rPr>
  </w:style>
  <w:style w:type="paragraph" w:styleId="TM3">
    <w:name w:val="toc 3"/>
    <w:basedOn w:val="Normal"/>
    <w:next w:val="Normal"/>
    <w:autoRedefine/>
    <w:uiPriority w:val="39"/>
    <w:rsid w:val="00E331AC"/>
    <w:pPr>
      <w:tabs>
        <w:tab w:val="right" w:leader="dot" w:pos="9735"/>
      </w:tabs>
      <w:spacing w:line="240" w:lineRule="auto"/>
      <w:ind w:left="851"/>
    </w:pPr>
    <w:rPr>
      <w:color w:val="595959"/>
      <w:sz w:val="18"/>
    </w:rPr>
  </w:style>
  <w:style w:type="paragraph" w:styleId="Normalcentr">
    <w:name w:val="Block Text"/>
    <w:basedOn w:val="Normal"/>
    <w:rsid w:val="00E30867"/>
    <w:pPr>
      <w:ind w:left="1440" w:right="1440"/>
      <w:jc w:val="center"/>
    </w:pPr>
    <w:rPr>
      <w:rFonts w:ascii="Arial" w:hAnsi="Arial"/>
      <w:b/>
      <w:color w:val="4F81BD"/>
      <w:sz w:val="28"/>
    </w:rPr>
  </w:style>
  <w:style w:type="paragraph" w:styleId="Paragraphedeliste">
    <w:name w:val="List Paragraph"/>
    <w:basedOn w:val="Normal"/>
    <w:uiPriority w:val="34"/>
    <w:qFormat/>
    <w:rsid w:val="00D652D0"/>
    <w:pPr>
      <w:ind w:left="708"/>
    </w:pPr>
  </w:style>
  <w:style w:type="paragraph" w:styleId="Notedebasdepage">
    <w:name w:val="footnote text"/>
    <w:basedOn w:val="Normal"/>
    <w:link w:val="NotedebasdepageCar"/>
    <w:rsid w:val="0017171C"/>
    <w:pPr>
      <w:spacing w:after="0" w:line="240" w:lineRule="auto"/>
    </w:pPr>
  </w:style>
  <w:style w:type="character" w:customStyle="1" w:styleId="NotedebasdepageCar">
    <w:name w:val="Note de bas de page Car"/>
    <w:link w:val="Notedebasdepage"/>
    <w:rsid w:val="0017171C"/>
    <w:rPr>
      <w:rFonts w:ascii="Helvetica Neue" w:hAnsi="Helvetica Neue"/>
      <w:lang w:eastAsia="en-US"/>
    </w:rPr>
  </w:style>
  <w:style w:type="character" w:styleId="Marquenotebasdepage">
    <w:name w:val="footnote reference"/>
    <w:rsid w:val="00B4675D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F3452D"/>
    <w:rPr>
      <w:color w:val="808080"/>
    </w:rPr>
  </w:style>
  <w:style w:type="paragraph" w:styleId="Lgende">
    <w:name w:val="caption"/>
    <w:basedOn w:val="Normal"/>
    <w:next w:val="Normal"/>
    <w:unhideWhenUsed/>
    <w:qFormat/>
    <w:rsid w:val="00A65503"/>
    <w:pPr>
      <w:spacing w:before="60"/>
      <w:jc w:val="center"/>
    </w:pPr>
    <w:rPr>
      <w:b/>
      <w:bCs/>
      <w:i/>
      <w:color w:val="4F81BD" w:themeColor="accent1"/>
      <w:sz w:val="14"/>
      <w:szCs w:val="18"/>
    </w:rPr>
  </w:style>
  <w:style w:type="character" w:styleId="Lienhypertexte">
    <w:name w:val="Hyperlink"/>
    <w:basedOn w:val="Policepardfaut"/>
    <w:uiPriority w:val="99"/>
    <w:unhideWhenUsed/>
    <w:rsid w:val="004D595C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F6F52"/>
    <w:rPr>
      <w:sz w:val="24"/>
      <w:szCs w:val="24"/>
      <w:lang w:eastAsia="en-US"/>
    </w:rPr>
  </w:style>
  <w:style w:type="character" w:styleId="Marquedannotation">
    <w:name w:val="annotation reference"/>
    <w:basedOn w:val="Policepardfaut"/>
    <w:uiPriority w:val="99"/>
    <w:semiHidden/>
    <w:unhideWhenUsed/>
    <w:rsid w:val="00EC036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C0367"/>
  </w:style>
  <w:style w:type="character" w:customStyle="1" w:styleId="CommentaireCar">
    <w:name w:val="Commentaire Car"/>
    <w:basedOn w:val="Policepardfaut"/>
    <w:link w:val="Commentaire"/>
    <w:uiPriority w:val="99"/>
    <w:semiHidden/>
    <w:rsid w:val="00EC0367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C03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C0367"/>
    <w:rPr>
      <w:b/>
      <w:bCs/>
      <w:lang w:eastAsia="en-US"/>
    </w:rPr>
  </w:style>
  <w:style w:type="paragraph" w:styleId="Explorateurdedocument">
    <w:name w:val="Document Map"/>
    <w:basedOn w:val="Normal"/>
    <w:link w:val="ExplorateurdedocumentCar"/>
    <w:semiHidden/>
    <w:unhideWhenUsed/>
    <w:rsid w:val="005F57EC"/>
    <w:rPr>
      <w:rFonts w:ascii="Tahoma" w:hAnsi="Tahoma" w:cs="Tahoma"/>
      <w:sz w:val="16"/>
      <w:szCs w:val="16"/>
    </w:rPr>
  </w:style>
  <w:style w:type="character" w:customStyle="1" w:styleId="ExplorateurdedocumentCar">
    <w:name w:val="Explorateur de document Car"/>
    <w:basedOn w:val="Policepardfaut"/>
    <w:link w:val="Explorateurdedocument"/>
    <w:semiHidden/>
    <w:rsid w:val="005F57EC"/>
    <w:rPr>
      <w:rFonts w:ascii="Tahoma" w:hAnsi="Tahoma" w:cs="Tahoma"/>
      <w:sz w:val="16"/>
      <w:szCs w:val="16"/>
      <w:lang w:eastAsia="en-US"/>
    </w:rPr>
  </w:style>
  <w:style w:type="character" w:styleId="lev">
    <w:name w:val="Strong"/>
    <w:basedOn w:val="Policepardfaut"/>
    <w:qFormat/>
    <w:rsid w:val="005C45D6"/>
    <w:rPr>
      <w:rFonts w:ascii="Helvetica Neue" w:hAnsi="Helvetica Neue"/>
      <w:b/>
      <w:bCs/>
      <w:sz w:val="22"/>
    </w:rPr>
  </w:style>
  <w:style w:type="character" w:styleId="Accentuation">
    <w:name w:val="Emphasis"/>
    <w:basedOn w:val="Policepardfaut"/>
    <w:qFormat/>
    <w:rsid w:val="005C45D6"/>
    <w:rPr>
      <w:rFonts w:ascii="Helvetica Neue" w:hAnsi="Helvetica Neue"/>
      <w:i/>
      <w:iCs/>
    </w:rPr>
  </w:style>
  <w:style w:type="character" w:customStyle="1" w:styleId="Titre5Car">
    <w:name w:val="Titre 5 Car"/>
    <w:basedOn w:val="Policepardfaut"/>
    <w:link w:val="Titre5"/>
    <w:rsid w:val="003119D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Titre6Car">
    <w:name w:val="Titre 6 Car"/>
    <w:basedOn w:val="Policepardfaut"/>
    <w:link w:val="Titre6"/>
    <w:rsid w:val="003119D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Titre7Car">
    <w:name w:val="Titre 7 Car"/>
    <w:basedOn w:val="Policepardfaut"/>
    <w:link w:val="Titre7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3119D5"/>
    <w:rPr>
      <w:rFonts w:asciiTheme="majorHAnsi" w:eastAsiaTheme="majorEastAsia" w:hAnsiTheme="majorHAnsi" w:cstheme="majorBidi"/>
      <w:color w:val="404040" w:themeColor="text1" w:themeTint="BF"/>
      <w:sz w:val="22"/>
    </w:rPr>
  </w:style>
  <w:style w:type="character" w:customStyle="1" w:styleId="Titre9Car">
    <w:name w:val="Titre 9 Car"/>
    <w:basedOn w:val="Policepardfaut"/>
    <w:link w:val="Titre9"/>
    <w:rsid w:val="003119D5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Titre1Car">
    <w:name w:val="Titre 1 Car"/>
    <w:aliases w:val="Titre 24.1 Car,§1. Car,wcp_Heading1 Car,CHAPITRE Car,ARTICLE Car"/>
    <w:link w:val="Titre1"/>
    <w:uiPriority w:val="9"/>
    <w:rsid w:val="0070448F"/>
    <w:rPr>
      <w:rFonts w:ascii="Helvetica Neue" w:eastAsia="Times New Roman" w:hAnsi="Helvetica Neue"/>
      <w:b/>
      <w:bCs/>
      <w:caps/>
      <w:color w:val="345A8A"/>
      <w:sz w:val="24"/>
      <w:szCs w:val="32"/>
    </w:rPr>
  </w:style>
  <w:style w:type="character" w:customStyle="1" w:styleId="Titre3Car">
    <w:name w:val="Titre 3 Car"/>
    <w:aliases w:val="Titre de sous paragraphe Car,§1.1.1. Car,§1.1.1 Car,wcp_Heading3 Car,Heading3_Titre3 Car,Titre 3 Car Car Car,I.1.1. Car,M-Titre 3 Car,Article Car,Titre sss Car,h3 Car,3rd level Car,H3 Car,Titre3 Car,l3 Car,CT Car,T3 Car,Titre 31 Car"/>
    <w:link w:val="Titre3"/>
    <w:rsid w:val="0027349A"/>
    <w:rPr>
      <w:rFonts w:ascii="Arial" w:eastAsia="Times New Roman" w:hAnsi="Arial" w:cs="Arial"/>
      <w:b/>
      <w:bCs/>
      <w:color w:val="4F81BD"/>
      <w:sz w:val="22"/>
      <w:szCs w:val="26"/>
    </w:rPr>
  </w:style>
  <w:style w:type="character" w:customStyle="1" w:styleId="Titre4Car">
    <w:name w:val="Titre 4 Car"/>
    <w:aliases w:val="Partie de sousparagraphe Car,§1.1.1.1. Car,§1.1.1.1 Car,wcp_Heading4 Car"/>
    <w:link w:val="Titre4"/>
    <w:rsid w:val="00A954A3"/>
    <w:rPr>
      <w:rFonts w:ascii="Arial" w:eastAsia="Times New Roman" w:hAnsi="Arial"/>
      <w:b/>
      <w:bCs/>
      <w:i/>
      <w:smallCaps/>
      <w:color w:val="184353"/>
      <w:sz w:val="2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916EA"/>
    <w:p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</w:rPr>
  </w:style>
  <w:style w:type="paragraph" w:styleId="Retraitcorpsdetexte3">
    <w:name w:val="Body Text Indent 3"/>
    <w:basedOn w:val="Normal"/>
    <w:link w:val="Retraitcorpsdetexte3Car"/>
    <w:semiHidden/>
    <w:unhideWhenUsed/>
    <w:rsid w:val="00844F01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844F01"/>
    <w:rPr>
      <w:rFonts w:ascii="Helvetica Neue" w:hAnsi="Helvetica Neue"/>
      <w:sz w:val="16"/>
      <w:szCs w:val="16"/>
      <w:lang w:eastAsia="en-US"/>
    </w:rPr>
  </w:style>
  <w:style w:type="paragraph" w:styleId="Listepuces">
    <w:name w:val="List Bullet"/>
    <w:basedOn w:val="Normal"/>
    <w:semiHidden/>
    <w:unhideWhenUsed/>
    <w:rsid w:val="00844F01"/>
    <w:pPr>
      <w:numPr>
        <w:numId w:val="7"/>
      </w:numPr>
      <w:contextualSpacing/>
    </w:pPr>
  </w:style>
  <w:style w:type="paragraph" w:customStyle="1" w:styleId="Enum1">
    <w:name w:val="Enum1"/>
    <w:basedOn w:val="Normal"/>
    <w:rsid w:val="00844F01"/>
    <w:pPr>
      <w:numPr>
        <w:numId w:val="8"/>
      </w:numPr>
    </w:pPr>
    <w:rPr>
      <w:sz w:val="24"/>
    </w:rPr>
  </w:style>
  <w:style w:type="paragraph" w:styleId="Listepuces3">
    <w:name w:val="List Bullet 3"/>
    <w:basedOn w:val="Normal"/>
    <w:autoRedefine/>
    <w:semiHidden/>
    <w:rsid w:val="00844F01"/>
    <w:pPr>
      <w:numPr>
        <w:numId w:val="9"/>
      </w:numPr>
      <w:tabs>
        <w:tab w:val="clear" w:pos="1211"/>
        <w:tab w:val="num" w:pos="786"/>
      </w:tabs>
      <w:ind w:left="786"/>
    </w:pPr>
    <w:rPr>
      <w:rFonts w:ascii="Arial Narrow" w:hAnsi="Arial Narrow"/>
      <w:sz w:val="24"/>
    </w:rPr>
  </w:style>
  <w:style w:type="paragraph" w:styleId="Titre">
    <w:name w:val="Title"/>
    <w:basedOn w:val="Normal"/>
    <w:link w:val="TitreCar"/>
    <w:qFormat/>
    <w:rsid w:val="00A940FC"/>
    <w:pPr>
      <w:pageBreakBefore/>
      <w:pBdr>
        <w:bottom w:val="single" w:sz="4" w:space="1" w:color="auto"/>
      </w:pBdr>
      <w:spacing w:before="240" w:after="360"/>
      <w:jc w:val="left"/>
      <w:outlineLvl w:val="0"/>
    </w:pPr>
    <w:rPr>
      <w:rFonts w:ascii="Arial" w:hAnsi="Arial"/>
      <w:b/>
      <w:kern w:val="28"/>
      <w:sz w:val="28"/>
    </w:rPr>
  </w:style>
  <w:style w:type="character" w:customStyle="1" w:styleId="TitreCar">
    <w:name w:val="Titre Car"/>
    <w:basedOn w:val="Policepardfaut"/>
    <w:link w:val="Titre"/>
    <w:rsid w:val="004B3BA8"/>
    <w:rPr>
      <w:rFonts w:ascii="Arial" w:eastAsia="Times New Roman" w:hAnsi="Arial"/>
      <w:b/>
      <w:kern w:val="28"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056377"/>
    <w:pPr>
      <w:tabs>
        <w:tab w:val="left" w:pos="2268"/>
        <w:tab w:val="right" w:leader="dot" w:pos="9735"/>
      </w:tabs>
      <w:spacing w:after="0" w:line="240" w:lineRule="auto"/>
      <w:ind w:left="1440"/>
      <w:jc w:val="left"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47350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Accentuationdiscrte">
    <w:name w:val="Subtle Emphasis"/>
    <w:basedOn w:val="Policepardfaut"/>
    <w:uiPriority w:val="19"/>
    <w:qFormat/>
    <w:rsid w:val="008E5C07"/>
    <w:rPr>
      <w:i/>
      <w:iCs/>
      <w:color w:val="808080" w:themeColor="text1" w:themeTint="7F"/>
    </w:rPr>
  </w:style>
  <w:style w:type="paragraph" w:styleId="TM9">
    <w:name w:val="toc 9"/>
    <w:basedOn w:val="Normal"/>
    <w:next w:val="Normal"/>
    <w:autoRedefine/>
    <w:semiHidden/>
    <w:unhideWhenUsed/>
    <w:rsid w:val="00F74D7E"/>
    <w:pPr>
      <w:spacing w:after="100"/>
      <w:ind w:left="1760"/>
    </w:pPr>
  </w:style>
  <w:style w:type="character" w:customStyle="1" w:styleId="apple-converted-space">
    <w:name w:val="apple-converted-space"/>
    <w:basedOn w:val="Policepardfaut"/>
    <w:rsid w:val="00AE682C"/>
  </w:style>
  <w:style w:type="character" w:styleId="Lienhypertextesuivi">
    <w:name w:val="FollowedHyperlink"/>
    <w:basedOn w:val="Policepardfaut"/>
    <w:semiHidden/>
    <w:unhideWhenUsed/>
    <w:rsid w:val="006527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148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3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9627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5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5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0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:Users:tony:Desktop:PVERIF1501219-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B3F5F2E2045840B3D7D1B8C5356F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45F04-0E2A-BF4E-8FBB-91411F8F59CD}"/>
      </w:docPartPr>
      <w:docPartBody>
        <w:p w:rsidR="00D37A0E" w:rsidRDefault="00D37A0E">
          <w:pPr>
            <w:pStyle w:val="D0B3F5F2E2045840B3D7D1B8C5356F6A"/>
          </w:pPr>
          <w:r w:rsidRPr="00E84B29">
            <w:rPr>
              <w:rStyle w:val="Textedelespacerserv"/>
            </w:rPr>
            <w:t>[Titre ]</w:t>
          </w:r>
        </w:p>
      </w:docPartBody>
    </w:docPart>
    <w:docPart>
      <w:docPartPr>
        <w:name w:val="09A757E081551447AE66C4AA0DCBA0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437FB2-5C82-8F45-8460-87B73D7860D2}"/>
      </w:docPartPr>
      <w:docPartBody>
        <w:p w:rsidR="00D37A0E" w:rsidRDefault="00D37A0E">
          <w:pPr>
            <w:pStyle w:val="09A757E081551447AE66C4AA0DCBA0A4"/>
          </w:pPr>
          <w:r w:rsidRPr="00214597">
            <w:rPr>
              <w:rStyle w:val="Textedelespacerserv"/>
            </w:rPr>
            <w:t>[Objet ]</w:t>
          </w:r>
        </w:p>
      </w:docPartBody>
    </w:docPart>
    <w:docPart>
      <w:docPartPr>
        <w:name w:val="FFC69F627225394CA36B46A9D95C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07960D-B9FB-864E-9B79-77E8AB69CE8B}"/>
      </w:docPartPr>
      <w:docPartBody>
        <w:p w:rsidR="00D37A0E" w:rsidRDefault="00D37A0E">
          <w:pPr>
            <w:pStyle w:val="FFC69F627225394CA36B46A9D95C036B"/>
          </w:pPr>
          <w:r w:rsidRPr="00E84B29">
            <w:rPr>
              <w:rStyle w:val="Textedelespacerserv"/>
            </w:rPr>
            <w:t>[Auteur ]</w:t>
          </w:r>
        </w:p>
      </w:docPartBody>
    </w:docPart>
    <w:docPart>
      <w:docPartPr>
        <w:name w:val="E7F3BBE18266F9488F014F2C743F7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91B68-E111-C344-9FC3-147A7D347681}"/>
      </w:docPartPr>
      <w:docPartBody>
        <w:p w:rsidR="00D37A0E" w:rsidRDefault="00D37A0E">
          <w:pPr>
            <w:pStyle w:val="E7F3BBE18266F9488F014F2C743F7647"/>
          </w:pPr>
          <w:r w:rsidRPr="001F075A">
            <w:rPr>
              <w:rStyle w:val="Textedelespacerserv"/>
            </w:rPr>
            <w:t>[Responsable]</w:t>
          </w:r>
        </w:p>
      </w:docPartBody>
    </w:docPart>
    <w:docPart>
      <w:docPartPr>
        <w:name w:val="A547FB95D223E8469F8874F65666D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FFE524-1839-E941-8347-6F28956E3B52}"/>
      </w:docPartPr>
      <w:docPartBody>
        <w:p w:rsidR="00D37A0E" w:rsidRDefault="00D37A0E">
          <w:pPr>
            <w:pStyle w:val="A547FB95D223E8469F8874F65666D6BA"/>
          </w:pPr>
          <w:r w:rsidRPr="001B210D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FLEQMM+Acens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0E"/>
    <w:rsid w:val="00D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B3F5F2E2045840B3D7D1B8C5356F6A">
    <w:name w:val="D0B3F5F2E2045840B3D7D1B8C5356F6A"/>
  </w:style>
  <w:style w:type="paragraph" w:customStyle="1" w:styleId="09A757E081551447AE66C4AA0DCBA0A4">
    <w:name w:val="09A757E081551447AE66C4AA0DCBA0A4"/>
  </w:style>
  <w:style w:type="paragraph" w:customStyle="1" w:styleId="FFC69F627225394CA36B46A9D95C036B">
    <w:name w:val="FFC69F627225394CA36B46A9D95C036B"/>
  </w:style>
  <w:style w:type="paragraph" w:customStyle="1" w:styleId="E7F3BBE18266F9488F014F2C743F7647">
    <w:name w:val="E7F3BBE18266F9488F014F2C743F7647"/>
  </w:style>
  <w:style w:type="paragraph" w:customStyle="1" w:styleId="A223956A42F31742A854F84410D1815B">
    <w:name w:val="A223956A42F31742A854F84410D1815B"/>
  </w:style>
  <w:style w:type="paragraph" w:customStyle="1" w:styleId="A547FB95D223E8469F8874F65666D6BA">
    <w:name w:val="A547FB95D223E8469F8874F65666D6B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0B3F5F2E2045840B3D7D1B8C5356F6A">
    <w:name w:val="D0B3F5F2E2045840B3D7D1B8C5356F6A"/>
  </w:style>
  <w:style w:type="paragraph" w:customStyle="1" w:styleId="09A757E081551447AE66C4AA0DCBA0A4">
    <w:name w:val="09A757E081551447AE66C4AA0DCBA0A4"/>
  </w:style>
  <w:style w:type="paragraph" w:customStyle="1" w:styleId="FFC69F627225394CA36B46A9D95C036B">
    <w:name w:val="FFC69F627225394CA36B46A9D95C036B"/>
  </w:style>
  <w:style w:type="paragraph" w:customStyle="1" w:styleId="E7F3BBE18266F9488F014F2C743F7647">
    <w:name w:val="E7F3BBE18266F9488F014F2C743F7647"/>
  </w:style>
  <w:style w:type="paragraph" w:customStyle="1" w:styleId="A223956A42F31742A854F84410D1815B">
    <w:name w:val="A223956A42F31742A854F84410D1815B"/>
  </w:style>
  <w:style w:type="paragraph" w:customStyle="1" w:styleId="A547FB95D223E8469F8874F65666D6BA">
    <w:name w:val="A547FB95D223E8469F8874F65666D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1DFC3-AF5C-9C48-A5FA-CD8D398E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PVERIF1501219-01.dotx</Template>
  <TotalTime>16</TotalTime>
  <Pages>1</Pages>
  <Words>143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ALYATEC</vt:lpstr>
    </vt:vector>
  </TitlesOfParts>
  <Manager>Nathanaël SPRIET</Manager>
  <Company>Nocosium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vérification</dc:title>
  <dc:subject>Infrastructure interne de NOCOSIUM</dc:subject>
  <dc:creator>Jérémy VALENTIN</dc:creator>
  <cp:lastModifiedBy>Anthony Gelibert</cp:lastModifiedBy>
  <cp:revision>12</cp:revision>
  <cp:lastPrinted>2014-02-20T14:30:00Z</cp:lastPrinted>
  <dcterms:created xsi:type="dcterms:W3CDTF">2015-01-30T14:26:00Z</dcterms:created>
  <dcterms:modified xsi:type="dcterms:W3CDTF">2015-01-30T15:36:00Z</dcterms:modified>
  <cp:category>Nom du projet</cp:category>
</cp:coreProperties>
</file>